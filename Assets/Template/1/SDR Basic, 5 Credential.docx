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17B" w:rsidRPr="00EF4394" w:rsidRDefault="00BF617B">
      <w:pPr>
        <w:pBdr>
          <w:bottom w:val="single" w:sz="4" w:space="1" w:color="auto"/>
        </w:pBdr>
        <w:rPr>
          <w:rFonts w:ascii="CG Times" w:hAnsi="CG Times"/>
          <w:i/>
          <w:spacing w:val="20"/>
          <w:sz w:val="32"/>
          <w:szCs w:val="32"/>
        </w:rPr>
      </w:pPr>
      <w:r w:rsidRPr="00EF4394">
        <w:rPr>
          <w:rFonts w:ascii="Lucida Sans" w:hAnsi="Lucida Sans"/>
          <w:i/>
          <w:sz w:val="28"/>
        </w:rPr>
        <w:t>SDR Educational Consultants</w:t>
      </w:r>
      <w:r w:rsidRPr="00EF4394">
        <w:rPr>
          <w:rFonts w:ascii="Lucida Sans" w:hAnsi="Lucida Sans"/>
          <w:sz w:val="28"/>
        </w:rPr>
        <w:tab/>
      </w:r>
      <w:r w:rsidRPr="00EF4394">
        <w:rPr>
          <w:rFonts w:ascii="Lucida Sans" w:hAnsi="Lucida Sans"/>
          <w:b/>
          <w:sz w:val="28"/>
        </w:rPr>
        <w:tab/>
        <w:t xml:space="preserve">            </w:t>
      </w:r>
      <w:smartTag w:uri="urn:schemas-microsoft-com:office:smarttags" w:element="City">
        <w:smartTag w:uri="urn:schemas-microsoft-com:office:smarttags" w:element="place">
          <w:r w:rsidRPr="00EF4394">
            <w:rPr>
              <w:rFonts w:ascii="CG Times" w:hAnsi="CG Times"/>
              <w:i/>
              <w:spacing w:val="20"/>
              <w:sz w:val="32"/>
              <w:szCs w:val="32"/>
            </w:rPr>
            <w:t>Babel</w:t>
          </w:r>
        </w:smartTag>
      </w:smartTag>
      <w:r w:rsidRPr="00EF4394">
        <w:rPr>
          <w:rFonts w:ascii="CG Times" w:hAnsi="CG Times"/>
          <w:i/>
          <w:spacing w:val="20"/>
          <w:sz w:val="32"/>
          <w:szCs w:val="32"/>
        </w:rPr>
        <w:t xml:space="preserve"> Translations</w:t>
      </w:r>
    </w:p>
    <w:p w:rsidR="00BF617B" w:rsidRPr="00EF4394" w:rsidRDefault="00BF617B">
      <w:pPr>
        <w:pBdr>
          <w:bottom w:val="single" w:sz="4" w:space="1" w:color="auto"/>
        </w:pBdr>
        <w:rPr>
          <w:i/>
          <w:sz w:val="16"/>
        </w:rPr>
      </w:pPr>
      <w:r w:rsidRPr="00EF4394">
        <w:rPr>
          <w:i/>
          <w:sz w:val="16"/>
        </w:rPr>
        <w:t>10134 Hammerly, No. 192, Houston, TX 77080</w:t>
      </w:r>
      <w:r w:rsidRPr="00EF4394">
        <w:rPr>
          <w:b/>
        </w:rPr>
        <w:t xml:space="preserve">                                              Foreign Educational Equivalencies  </w:t>
      </w:r>
    </w:p>
    <w:p w:rsidR="00BF617B" w:rsidRPr="00EF4394" w:rsidRDefault="00BF617B">
      <w:pPr>
        <w:pStyle w:val="Caption"/>
        <w:framePr w:w="0" w:hRule="auto" w:wrap="auto" w:vAnchor="margin" w:hAnchor="text" w:xAlign="left" w:yAlign="inline"/>
        <w:pBdr>
          <w:bottom w:val="single" w:sz="4" w:space="1" w:color="auto"/>
        </w:pBdr>
        <w:rPr>
          <w:sz w:val="16"/>
        </w:rPr>
      </w:pPr>
      <w:r w:rsidRPr="00EF4394">
        <w:rPr>
          <w:sz w:val="16"/>
        </w:rPr>
        <w:t xml:space="preserve">Telephone:  713 460-3525    FAX:  713-460-5344      </w:t>
      </w:r>
    </w:p>
    <w:p w:rsidR="00BF617B" w:rsidRPr="00EF4394" w:rsidRDefault="00BF617B">
      <w:pPr>
        <w:pBdr>
          <w:bottom w:val="single" w:sz="4" w:space="1" w:color="auto"/>
        </w:pBdr>
        <w:rPr>
          <w:i/>
          <w:sz w:val="16"/>
        </w:rPr>
      </w:pPr>
      <w:r w:rsidRPr="00EF4394">
        <w:rPr>
          <w:i/>
          <w:sz w:val="16"/>
        </w:rPr>
        <w:t xml:space="preserve">E-mail:  </w:t>
      </w:r>
      <w:r w:rsidRPr="00EF4394">
        <w:rPr>
          <w:bCs/>
          <w:i/>
          <w:iCs/>
          <w:sz w:val="16"/>
        </w:rPr>
        <w:t xml:space="preserve">sdrodrig@aol.com </w:t>
      </w:r>
    </w:p>
    <w:p w:rsidR="00BF617B" w:rsidRPr="00EF4394" w:rsidRDefault="00E41822">
      <w:pPr>
        <w:pBdr>
          <w:bottom w:val="single" w:sz="4" w:space="1" w:color="auto"/>
        </w:pBdr>
        <w:rPr>
          <w:i/>
          <w:sz w:val="16"/>
          <w:szCs w:val="16"/>
        </w:rPr>
      </w:pPr>
      <w:r w:rsidRPr="00EF4394">
        <w:rPr>
          <w:i/>
          <w:sz w:val="16"/>
          <w:szCs w:val="16"/>
        </w:rPr>
        <w:t>Website:  www.sdreducational.org</w:t>
      </w:r>
    </w:p>
    <w:p w:rsidR="00BF617B" w:rsidRPr="00EF4394" w:rsidRDefault="005A4062">
      <w:pPr>
        <w:pStyle w:val="Date"/>
        <w:rPr>
          <w:bCs/>
          <w:iCs/>
          <w:sz w:val="20"/>
        </w:rPr>
      </w:pPr>
      <w:sdt>
        <w:sdtPr>
          <w:rPr>
            <w:bCs/>
            <w:iCs/>
            <w:sz w:val="20"/>
          </w:rPr>
          <w:id w:val="19738058"/>
          <w:placeholder>
            <w:docPart w:val="5228D6C7366143D0827C2D5129D033AE"/>
          </w:placeholder>
        </w:sdtPr>
        <w:sdtContent>
          <w:sdt>
            <w:sdtPr>
              <w:rPr>
                <w:bCs/>
                <w:iCs/>
                <w:sz w:val="20"/>
              </w:rPr>
              <w:alias w:val="currentmonth"/>
              <w:tag w:val="currentmonth"/>
              <w:id w:val="19738059"/>
              <w:placeholder>
                <w:docPart w:val="5228D6C7366143D0827C2D5129D033AE"/>
              </w:placeholder>
              <w:dataBinding w:xpath="/evaldoctemplate[1]/currentmonth[1]" w:storeItemID="{138D6583-E365-4C05-B599-AFF8A175A1D4}"/>
              <w:text/>
            </w:sdtPr>
            <w:sdtContent>
              <w:proofErr w:type="gramStart"/>
              <w:r w:rsidR="006F6FBF">
                <w:rPr>
                  <w:bCs/>
                  <w:iCs/>
                  <w:sz w:val="20"/>
                </w:rPr>
                <w:t>feb</w:t>
              </w:r>
              <w:proofErr w:type="gramEnd"/>
            </w:sdtContent>
          </w:sdt>
        </w:sdtContent>
      </w:sdt>
      <w:r w:rsidR="009D5034" w:rsidRPr="00EF4394">
        <w:rPr>
          <w:bCs/>
          <w:iCs/>
          <w:sz w:val="20"/>
        </w:rPr>
        <w:t xml:space="preserve"> </w:t>
      </w:r>
      <w:sdt>
        <w:sdtPr>
          <w:rPr>
            <w:bCs/>
            <w:iCs/>
            <w:sz w:val="20"/>
          </w:rPr>
          <w:alias w:val="currentdate"/>
          <w:tag w:val="currentdate"/>
          <w:id w:val="19738067"/>
          <w:placeholder>
            <w:docPart w:val="5228D6C7366143D0827C2D5129D033AE"/>
          </w:placeholder>
          <w:dataBinding w:xpath="/evaldoctemplate[1]/currentdate[1]" w:storeItemID="{138D6583-E365-4C05-B599-AFF8A175A1D4}"/>
          <w:text/>
        </w:sdtPr>
        <w:sdtContent>
          <w:r w:rsidR="00E230FE" w:rsidRPr="00EF4394">
            <w:rPr>
              <w:bCs/>
              <w:iCs/>
              <w:sz w:val="20"/>
            </w:rPr>
            <w:t>7</w:t>
          </w:r>
        </w:sdtContent>
      </w:sdt>
      <w:r w:rsidR="009D5034" w:rsidRPr="00EF4394">
        <w:rPr>
          <w:bCs/>
          <w:iCs/>
          <w:sz w:val="20"/>
        </w:rPr>
        <w:t xml:space="preserve">, </w:t>
      </w:r>
      <w:sdt>
        <w:sdtPr>
          <w:rPr>
            <w:bCs/>
            <w:iCs/>
            <w:sz w:val="20"/>
          </w:rPr>
          <w:alias w:val="currentyear"/>
          <w:tag w:val="currentyear"/>
          <w:id w:val="19738068"/>
          <w:placeholder>
            <w:docPart w:val="5228D6C7366143D0827C2D5129D033AE"/>
          </w:placeholder>
          <w:dataBinding w:xpath="/evaldoctemplate[1]/currentyear[1]" w:storeItemID="{138D6583-E365-4C05-B599-AFF8A175A1D4}"/>
          <w:text/>
        </w:sdtPr>
        <w:sdtContent>
          <w:r w:rsidR="00E230FE" w:rsidRPr="00EF4394">
            <w:rPr>
              <w:bCs/>
              <w:iCs/>
              <w:sz w:val="20"/>
            </w:rPr>
            <w:t>2010</w:t>
          </w:r>
        </w:sdtContent>
      </w:sdt>
    </w:p>
    <w:p w:rsidR="00BF617B" w:rsidRPr="00EF4394" w:rsidRDefault="00BF617B">
      <w:pPr>
        <w:pStyle w:val="Date"/>
        <w:rPr>
          <w:b/>
        </w:rPr>
      </w:pPr>
      <w:r w:rsidRPr="00EF4394">
        <w:rPr>
          <w:sz w:val="20"/>
        </w:rPr>
        <w:t>File No.</w:t>
      </w:r>
      <w:r w:rsidR="000F5D15" w:rsidRPr="00EF4394">
        <w:rPr>
          <w:sz w:val="20"/>
        </w:rPr>
        <w:t xml:space="preserve"> </w:t>
      </w:r>
      <w:sdt>
        <w:sdtPr>
          <w:rPr>
            <w:sz w:val="20"/>
          </w:rPr>
          <w:alias w:val="fileno"/>
          <w:tag w:val="fileno"/>
          <w:id w:val="19738073"/>
          <w:placeholder>
            <w:docPart w:val="5228D6C7366143D0827C2D5129D033AE"/>
          </w:placeholder>
          <w:dataBinding w:xpath="/evaldoctemplate[1]/fileno[1]" w:storeItemID="{138D6583-E365-4C05-B599-AFF8A175A1D4}"/>
          <w:text/>
        </w:sdtPr>
        <w:sdtContent>
          <w:r w:rsidR="00E230FE" w:rsidRPr="00EF4394">
            <w:rPr>
              <w:sz w:val="20"/>
            </w:rPr>
            <w:t>xxxxx</w:t>
          </w:r>
        </w:sdtContent>
      </w:sdt>
    </w:p>
    <w:p w:rsidR="00BF617B" w:rsidRPr="00EF4394" w:rsidRDefault="00BF617B">
      <w:pPr>
        <w:jc w:val="center"/>
        <w:rPr>
          <w:b/>
          <w:sz w:val="24"/>
        </w:rPr>
      </w:pPr>
    </w:p>
    <w:p w:rsidR="00BF617B" w:rsidRPr="00EF4394" w:rsidRDefault="00BF617B">
      <w:pPr>
        <w:pStyle w:val="Heading8"/>
      </w:pPr>
      <w:r w:rsidRPr="00EF4394">
        <w:t>Report of Educational Equivalency</w:t>
      </w:r>
    </w:p>
    <w:p w:rsidR="00BF617B" w:rsidRPr="00EF4394" w:rsidRDefault="00BF617B"/>
    <w:p w:rsidR="00BF617B" w:rsidRPr="00EF4394" w:rsidRDefault="00BF617B">
      <w:pPr>
        <w:jc w:val="center"/>
        <w:rPr>
          <w:b/>
          <w:sz w:val="28"/>
        </w:rPr>
      </w:pPr>
    </w:p>
    <w:p w:rsidR="00BF617B" w:rsidRPr="00EF4394" w:rsidRDefault="00BF617B">
      <w:pPr>
        <w:jc w:val="center"/>
        <w:rPr>
          <w:b/>
          <w:sz w:val="24"/>
        </w:rPr>
      </w:pPr>
      <w:r w:rsidRPr="00EF4394">
        <w:rPr>
          <w:rFonts w:ascii="Garamond" w:hAnsi="Garamond"/>
          <w:sz w:val="48"/>
        </w:rPr>
        <w:t>AFFIDAVIT OF ACCURACY</w:t>
      </w:r>
      <w:r w:rsidRPr="00EF4394">
        <w:rPr>
          <w:b/>
          <w:sz w:val="24"/>
        </w:rPr>
        <w:t xml:space="preserve"> </w:t>
      </w:r>
    </w:p>
    <w:p w:rsidR="00BF617B" w:rsidRPr="00EF4394" w:rsidRDefault="00BF617B">
      <w:pPr>
        <w:jc w:val="center"/>
        <w:rPr>
          <w:b/>
          <w:sz w:val="24"/>
        </w:rPr>
      </w:pPr>
    </w:p>
    <w:p w:rsidR="00BF617B" w:rsidRPr="00EF4394" w:rsidRDefault="00BF617B">
      <w:pPr>
        <w:jc w:val="center"/>
        <w:rPr>
          <w:b/>
          <w:sz w:val="24"/>
        </w:rPr>
      </w:pPr>
    </w:p>
    <w:p w:rsidR="00BF617B" w:rsidRPr="00EF4394" w:rsidRDefault="00BF617B">
      <w:pPr>
        <w:pStyle w:val="BodyText"/>
        <w:rPr>
          <w:sz w:val="24"/>
        </w:rPr>
      </w:pPr>
      <w:r w:rsidRPr="00EF4394">
        <w:rPr>
          <w:sz w:val="24"/>
        </w:rPr>
        <w:t xml:space="preserve">I certify that this evaluation of educational equivalency based on credentials from </w:t>
      </w:r>
      <w:sdt>
        <w:sdtPr>
          <w:rPr>
            <w:sz w:val="24"/>
          </w:rPr>
          <w:alias w:val="credential_1_country"/>
          <w:tag w:val="credential_1_country"/>
          <w:id w:val="10515513"/>
          <w:placeholder>
            <w:docPart w:val="5FFB2E5C20B24954B74AD5F746CEFA79"/>
          </w:placeholder>
          <w:dataBinding w:xpath="/evaldoctemplate[1]/credential_1_country[1]" w:storeItemID="{138D6583-E365-4C05-B599-AFF8A175A1D4}"/>
          <w:text/>
        </w:sdtPr>
        <w:sdtContent>
          <w:r w:rsidR="006F6FBF">
            <w:rPr>
              <w:sz w:val="24"/>
            </w:rPr>
            <w:t>credential 1 country</w:t>
          </w:r>
        </w:sdtContent>
      </w:sdt>
      <w:r w:rsidRPr="00EF4394">
        <w:rPr>
          <w:sz w:val="24"/>
        </w:rPr>
        <w:t>,</w:t>
      </w:r>
      <w:r w:rsidR="008C1353" w:rsidRPr="008C1353">
        <w:rPr>
          <w:szCs w:val="22"/>
        </w:rPr>
        <w:t xml:space="preserve"> </w:t>
      </w:r>
      <w:sdt>
        <w:sdtPr>
          <w:rPr>
            <w:sz w:val="24"/>
            <w:szCs w:val="24"/>
          </w:rPr>
          <w:alias w:val="credential_2_country"/>
          <w:tag w:val="credential_2_country"/>
          <w:id w:val="54183670"/>
          <w:placeholder>
            <w:docPart w:val="A2909B09E41349EFBC9CF2C8A021589E"/>
          </w:placeholder>
          <w:dataBinding w:xpath="/evaldoctemplate[1]/credential_2_country[1]" w:storeItemID="{138D6583-E365-4C05-B599-AFF8A175A1D4}"/>
          <w:text/>
        </w:sdtPr>
        <w:sdtContent>
          <w:r w:rsidR="00CB65AF">
            <w:rPr>
              <w:sz w:val="24"/>
              <w:szCs w:val="24"/>
            </w:rPr>
            <w:t>credential 2 country</w:t>
          </w:r>
        </w:sdtContent>
      </w:sdt>
      <w:r w:rsidR="008C1353">
        <w:rPr>
          <w:szCs w:val="22"/>
        </w:rPr>
        <w:t>,</w:t>
      </w:r>
      <w:r w:rsidR="00170E15" w:rsidRPr="00170E15">
        <w:rPr>
          <w:szCs w:val="22"/>
        </w:rPr>
        <w:t xml:space="preserve"> </w:t>
      </w:r>
      <w:sdt>
        <w:sdtPr>
          <w:rPr>
            <w:sz w:val="24"/>
            <w:szCs w:val="24"/>
          </w:rPr>
          <w:alias w:val="credential_3_country"/>
          <w:tag w:val="credential_3_country"/>
          <w:id w:val="54183685"/>
          <w:placeholder>
            <w:docPart w:val="4837280B9DB94C9E9BC5C21BE7F5BC61"/>
          </w:placeholder>
          <w:dataBinding w:xpath="/evaldoctemplate[1]/credential_3_country[1]" w:storeItemID="{138D6583-E365-4C05-B599-AFF8A175A1D4}"/>
          <w:text/>
        </w:sdtPr>
        <w:sdtContent>
          <w:r w:rsidR="00E140EC">
            <w:rPr>
              <w:sz w:val="24"/>
              <w:szCs w:val="24"/>
            </w:rPr>
            <w:t>credential 3 country</w:t>
          </w:r>
        </w:sdtContent>
      </w:sdt>
      <w:r w:rsidR="00170E15">
        <w:rPr>
          <w:szCs w:val="22"/>
        </w:rPr>
        <w:t>,</w:t>
      </w:r>
      <w:r w:rsidR="008C32FB" w:rsidRPr="008C32FB">
        <w:rPr>
          <w:szCs w:val="22"/>
        </w:rPr>
        <w:t xml:space="preserve"> </w:t>
      </w:r>
      <w:sdt>
        <w:sdtPr>
          <w:rPr>
            <w:sz w:val="24"/>
            <w:szCs w:val="24"/>
          </w:rPr>
          <w:alias w:val="credential_4_country"/>
          <w:tag w:val="credential_4_country"/>
          <w:id w:val="54183700"/>
          <w:placeholder>
            <w:docPart w:val="7DE7CE1884BF4FC996AF6A221E5B9D4F"/>
          </w:placeholder>
          <w:dataBinding w:xpath="/evaldoctemplate[1]/credential_4_country[1]" w:storeItemID="{138D6583-E365-4C05-B599-AFF8A175A1D4}"/>
          <w:text/>
        </w:sdtPr>
        <w:sdtContent>
          <w:r w:rsidR="00026BF2">
            <w:rPr>
              <w:sz w:val="24"/>
              <w:szCs w:val="24"/>
            </w:rPr>
            <w:t>credential 4 country</w:t>
          </w:r>
        </w:sdtContent>
      </w:sdt>
      <w:r w:rsidR="008C32FB">
        <w:rPr>
          <w:szCs w:val="22"/>
        </w:rPr>
        <w:t>,</w:t>
      </w:r>
      <w:r w:rsidR="00B7148D" w:rsidRPr="00B7148D">
        <w:rPr>
          <w:szCs w:val="22"/>
        </w:rPr>
        <w:t xml:space="preserve"> </w:t>
      </w:r>
      <w:sdt>
        <w:sdtPr>
          <w:rPr>
            <w:sz w:val="24"/>
            <w:szCs w:val="24"/>
          </w:rPr>
          <w:alias w:val="credential_5_country"/>
          <w:tag w:val="credential_5_country"/>
          <w:id w:val="54183715"/>
          <w:placeholder>
            <w:docPart w:val="5E7B4C4A73AB46F79EEE196F1297E8BB"/>
          </w:placeholder>
          <w:dataBinding w:xpath="/evaldoctemplate[1]/credential_5_country[1]" w:storeItemID="{138D6583-E365-4C05-B599-AFF8A175A1D4}"/>
          <w:text/>
        </w:sdtPr>
        <w:sdtContent>
          <w:r w:rsidR="00B450C2">
            <w:rPr>
              <w:sz w:val="24"/>
              <w:szCs w:val="24"/>
            </w:rPr>
            <w:t>credential 5 country</w:t>
          </w:r>
        </w:sdtContent>
      </w:sdt>
      <w:r w:rsidR="00B7148D">
        <w:rPr>
          <w:szCs w:val="22"/>
        </w:rPr>
        <w:t>,</w:t>
      </w:r>
      <w:r w:rsidRPr="00EF4394">
        <w:rPr>
          <w:sz w:val="24"/>
        </w:rPr>
        <w:t xml:space="preserve"> submitted </w:t>
      </w:r>
      <w:r w:rsidR="00E51D03" w:rsidRPr="00EF4394">
        <w:rPr>
          <w:sz w:val="24"/>
        </w:rPr>
        <w:t>____</w:t>
      </w:r>
      <w:r w:rsidR="006916A1" w:rsidRPr="00EF4394">
        <w:rPr>
          <w:b/>
          <w:sz w:val="24"/>
        </w:rPr>
        <w:t xml:space="preserve"> </w:t>
      </w:r>
      <w:sdt>
        <w:sdtPr>
          <w:rPr>
            <w:b/>
            <w:sz w:val="24"/>
          </w:rPr>
          <w:alias w:val="fname"/>
          <w:tag w:val="fname"/>
          <w:id w:val="19738091"/>
          <w:placeholder>
            <w:docPart w:val="5228D6C7366143D0827C2D5129D033AE"/>
          </w:placeholder>
          <w:dataBinding w:xpath="/evaldoctemplate[1]/fname[1]" w:storeItemID="{138D6583-E365-4C05-B599-AFF8A175A1D4}"/>
          <w:text/>
        </w:sdtPr>
        <w:sdtContent>
          <w:r w:rsidR="006F6FBF">
            <w:rPr>
              <w:b/>
              <w:sz w:val="24"/>
            </w:rPr>
            <w:t>first name</w:t>
          </w:r>
        </w:sdtContent>
      </w:sdt>
      <w:r w:rsidR="009B13CE" w:rsidRPr="00EF4394">
        <w:rPr>
          <w:b/>
          <w:sz w:val="24"/>
        </w:rPr>
        <w:t xml:space="preserve"> </w:t>
      </w:r>
      <w:sdt>
        <w:sdtPr>
          <w:rPr>
            <w:b/>
            <w:sz w:val="24"/>
          </w:rPr>
          <w:alias w:val="mname"/>
          <w:tag w:val="mname"/>
          <w:id w:val="19738092"/>
          <w:placeholder>
            <w:docPart w:val="5228D6C7366143D0827C2D5129D033AE"/>
          </w:placeholder>
          <w:dataBinding w:xpath="/evaldoctemplate[1]/mname[1]" w:storeItemID="{138D6583-E365-4C05-B599-AFF8A175A1D4}"/>
          <w:text/>
        </w:sdtPr>
        <w:sdtContent>
          <w:r w:rsidR="006F6FBF">
            <w:rPr>
              <w:b/>
              <w:sz w:val="24"/>
            </w:rPr>
            <w:t>middle name</w:t>
          </w:r>
        </w:sdtContent>
      </w:sdt>
      <w:r w:rsidR="002C5F02" w:rsidRPr="00EF4394">
        <w:rPr>
          <w:b/>
          <w:sz w:val="24"/>
        </w:rPr>
        <w:t xml:space="preserve"> </w:t>
      </w:r>
      <w:sdt>
        <w:sdtPr>
          <w:rPr>
            <w:b/>
            <w:sz w:val="24"/>
          </w:rPr>
          <w:alias w:val="lname"/>
          <w:tag w:val="lname"/>
          <w:id w:val="19738093"/>
          <w:placeholder>
            <w:docPart w:val="5228D6C7366143D0827C2D5129D033AE"/>
          </w:placeholder>
          <w:dataBinding w:xpath="/evaldoctemplate[1]/lname[1]" w:storeItemID="{138D6583-E365-4C05-B599-AFF8A175A1D4}"/>
          <w:text/>
        </w:sdtPr>
        <w:sdtContent>
          <w:r w:rsidR="006F6FBF">
            <w:rPr>
              <w:b/>
              <w:sz w:val="24"/>
            </w:rPr>
            <w:t>last name</w:t>
          </w:r>
        </w:sdtContent>
      </w:sdt>
      <w:r w:rsidR="002C5F02" w:rsidRPr="00EF4394">
        <w:rPr>
          <w:sz w:val="24"/>
        </w:rPr>
        <w:t>,</w:t>
      </w:r>
      <w:r w:rsidRPr="00EF4394">
        <w:rPr>
          <w:b/>
          <w:bCs/>
          <w:sz w:val="24"/>
        </w:rPr>
        <w:t xml:space="preserve"> </w:t>
      </w:r>
      <w:r w:rsidRPr="00EF4394">
        <w:rPr>
          <w:sz w:val="24"/>
        </w:rPr>
        <w:t>is</w:t>
      </w:r>
      <w:r w:rsidRPr="00EF4394">
        <w:rPr>
          <w:b/>
          <w:bCs/>
          <w:sz w:val="24"/>
        </w:rPr>
        <w:t xml:space="preserve"> </w:t>
      </w:r>
      <w:r w:rsidRPr="00EF4394">
        <w:rPr>
          <w:sz w:val="24"/>
        </w:rPr>
        <w:t xml:space="preserve">true and correct according to the content of the documents submitted, that this report has been researched and written in accordance with professional standards within the field of international education, and  that SDR Educational Consultants adheres to the professional codes of ethics and practice established for research in international education. </w:t>
      </w:r>
    </w:p>
    <w:p w:rsidR="00BF617B" w:rsidRPr="00EF4394" w:rsidRDefault="00BF617B">
      <w:pPr>
        <w:jc w:val="center"/>
        <w:rPr>
          <w:sz w:val="24"/>
        </w:rPr>
      </w:pPr>
    </w:p>
    <w:p w:rsidR="00BF617B" w:rsidRPr="00EF4394" w:rsidRDefault="003068C9">
      <w:pPr>
        <w:jc w:val="both"/>
        <w:rPr>
          <w:b/>
          <w:bCs/>
          <w:sz w:val="24"/>
        </w:rPr>
      </w:pPr>
      <w:r w:rsidRPr="00EF4394">
        <w:rPr>
          <w:b/>
          <w:bCs/>
          <w:sz w:val="24"/>
        </w:rPr>
        <w:t>*</w:t>
      </w:r>
      <w:r w:rsidRPr="00EF4394">
        <w:rPr>
          <w:bCs/>
          <w:sz w:val="24"/>
        </w:rPr>
        <w:t xml:space="preserve">Other name on documents: </w:t>
      </w:r>
      <w:sdt>
        <w:sdtPr>
          <w:rPr>
            <w:b/>
            <w:sz w:val="24"/>
          </w:rPr>
          <w:alias w:val="ofname"/>
          <w:tag w:val="ofname"/>
          <w:id w:val="19738107"/>
          <w:placeholder>
            <w:docPart w:val="5228D6C7366143D0827C2D5129D033AE"/>
          </w:placeholder>
          <w:dataBinding w:xpath="/evaldoctemplate[1]/ofname[1]" w:storeItemID="{138D6583-E365-4C05-B599-AFF8A175A1D4}"/>
          <w:text/>
        </w:sdtPr>
        <w:sdtContent>
          <w:r w:rsidR="006F6FBF">
            <w:rPr>
              <w:b/>
              <w:sz w:val="24"/>
            </w:rPr>
            <w:t>other first name</w:t>
          </w:r>
        </w:sdtContent>
      </w:sdt>
      <w:r w:rsidR="009B13CE" w:rsidRPr="00EF4394">
        <w:rPr>
          <w:b/>
          <w:sz w:val="24"/>
        </w:rPr>
        <w:t xml:space="preserve">  </w:t>
      </w:r>
      <w:sdt>
        <w:sdtPr>
          <w:rPr>
            <w:b/>
            <w:sz w:val="24"/>
          </w:rPr>
          <w:alias w:val="omname"/>
          <w:tag w:val="omname"/>
          <w:id w:val="19738108"/>
          <w:placeholder>
            <w:docPart w:val="5228D6C7366143D0827C2D5129D033AE"/>
          </w:placeholder>
          <w:dataBinding w:xpath="/evaldoctemplate[1]/omname[1]" w:storeItemID="{138D6583-E365-4C05-B599-AFF8A175A1D4}"/>
          <w:text/>
        </w:sdtPr>
        <w:sdtContent>
          <w:r w:rsidR="006F6FBF">
            <w:rPr>
              <w:b/>
              <w:sz w:val="24"/>
            </w:rPr>
            <w:t>other middle name</w:t>
          </w:r>
        </w:sdtContent>
      </w:sdt>
      <w:r w:rsidR="009B13CE" w:rsidRPr="00EF4394">
        <w:rPr>
          <w:b/>
          <w:sz w:val="24"/>
        </w:rPr>
        <w:t xml:space="preserve">  </w:t>
      </w:r>
      <w:sdt>
        <w:sdtPr>
          <w:rPr>
            <w:b/>
            <w:sz w:val="24"/>
          </w:rPr>
          <w:alias w:val="olname"/>
          <w:tag w:val="olname"/>
          <w:id w:val="19738109"/>
          <w:placeholder>
            <w:docPart w:val="5228D6C7366143D0827C2D5129D033AE"/>
          </w:placeholder>
          <w:dataBinding w:xpath="/evaldoctemplate[1]/olname[1]" w:storeItemID="{138D6583-E365-4C05-B599-AFF8A175A1D4}"/>
          <w:text/>
        </w:sdtPr>
        <w:sdtContent>
          <w:r w:rsidR="006F6FBF">
            <w:rPr>
              <w:b/>
              <w:sz w:val="24"/>
            </w:rPr>
            <w:t>other last name</w:t>
          </w:r>
        </w:sdtContent>
      </w:sdt>
    </w:p>
    <w:p w:rsidR="00BF617B" w:rsidRPr="00EF4394" w:rsidRDefault="00BF617B">
      <w:pPr>
        <w:pStyle w:val="BodyText"/>
        <w:rPr>
          <w:sz w:val="24"/>
        </w:rPr>
      </w:pPr>
    </w:p>
    <w:p w:rsidR="00BF617B" w:rsidRPr="00EF4394" w:rsidRDefault="00BF617B">
      <w:pPr>
        <w:pStyle w:val="BodyText"/>
      </w:pPr>
      <w:r w:rsidRPr="00EF4394">
        <w:rPr>
          <w:sz w:val="24"/>
        </w:rPr>
        <w:t>Valid only when signed by the evaluator and if embossed on each page with the dry seal of SDR Educational Consultants.</w:t>
      </w:r>
      <w:r w:rsidRPr="00EF4394">
        <w:t xml:space="preserve">                                            </w:t>
      </w: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tabs>
          <w:tab w:val="left" w:pos="3060"/>
        </w:tabs>
        <w:rPr>
          <w:sz w:val="24"/>
        </w:rPr>
      </w:pPr>
      <w:r w:rsidRPr="00EF4394">
        <w:rPr>
          <w:sz w:val="24"/>
        </w:rPr>
        <w:t xml:space="preserve">Issued in Houston, Texas USA, on the </w:t>
      </w:r>
      <w:r w:rsidR="009D5034" w:rsidRPr="00EF4394">
        <w:rPr>
          <w:sz w:val="24"/>
        </w:rPr>
        <w:t>______</w:t>
      </w:r>
      <w:r w:rsidR="000F5D15" w:rsidRPr="00EF4394">
        <w:rPr>
          <w:sz w:val="24"/>
        </w:rPr>
        <w:t xml:space="preserve"> </w:t>
      </w:r>
      <w:r w:rsidR="009D5034" w:rsidRPr="00EF4394">
        <w:rPr>
          <w:sz w:val="24"/>
        </w:rPr>
        <w:t>day</w:t>
      </w:r>
      <w:r w:rsidR="000F5D15" w:rsidRPr="00EF4394">
        <w:rPr>
          <w:sz w:val="24"/>
        </w:rPr>
        <w:t xml:space="preserve"> of </w:t>
      </w:r>
      <w:sdt>
        <w:sdtPr>
          <w:rPr>
            <w:bCs/>
            <w:iCs/>
            <w:sz w:val="20"/>
          </w:rPr>
          <w:id w:val="19738087"/>
          <w:placeholder>
            <w:docPart w:val="13F599191BF24761BCED261368DD3F61"/>
          </w:placeholder>
        </w:sdtPr>
        <w:sdtEndPr>
          <w:rPr>
            <w:sz w:val="24"/>
            <w:szCs w:val="24"/>
          </w:rPr>
        </w:sdtEndPr>
        <w:sdtContent>
          <w:sdt>
            <w:sdtPr>
              <w:rPr>
                <w:bCs/>
                <w:iCs/>
                <w:sz w:val="24"/>
                <w:szCs w:val="24"/>
              </w:rPr>
              <w:alias w:val="currentmonth"/>
              <w:tag w:val="currentmonth"/>
              <w:id w:val="19738088"/>
              <w:placeholder>
                <w:docPart w:val="13F599191BF24761BCED261368DD3F61"/>
              </w:placeholder>
              <w:dataBinding w:xpath="/evaldoctemplate[1]/currentmonth[1]" w:storeItemID="{138D6583-E365-4C05-B599-AFF8A175A1D4}"/>
              <w:text/>
            </w:sdtPr>
            <w:sdtContent>
              <w:r w:rsidR="006F6FBF" w:rsidRPr="000029B7">
                <w:rPr>
                  <w:bCs/>
                  <w:iCs/>
                  <w:sz w:val="24"/>
                  <w:szCs w:val="24"/>
                </w:rPr>
                <w:t>feb</w:t>
              </w:r>
            </w:sdtContent>
          </w:sdt>
        </w:sdtContent>
      </w:sdt>
      <w:r w:rsidR="009D5034" w:rsidRPr="000029B7">
        <w:rPr>
          <w:sz w:val="24"/>
          <w:szCs w:val="24"/>
        </w:rPr>
        <w:t>,</w:t>
      </w:r>
      <w:r w:rsidR="0091414D" w:rsidRPr="00EF4394">
        <w:rPr>
          <w:bCs/>
          <w:iCs/>
          <w:sz w:val="24"/>
          <w:szCs w:val="24"/>
        </w:rPr>
        <w:t xml:space="preserve"> </w:t>
      </w:r>
      <w:sdt>
        <w:sdtPr>
          <w:rPr>
            <w:bCs/>
            <w:iCs/>
            <w:sz w:val="24"/>
            <w:szCs w:val="24"/>
          </w:rPr>
          <w:alias w:val="currentyear"/>
          <w:tag w:val="currentyear"/>
          <w:id w:val="19738090"/>
          <w:placeholder>
            <w:docPart w:val="8CAA678C0C814AE58D32E50EEBC0EBD5"/>
          </w:placeholder>
          <w:dataBinding w:xpath="/evaldoctemplate[1]/currentyear[1]" w:storeItemID="{138D6583-E365-4C05-B599-AFF8A175A1D4}"/>
          <w:text/>
        </w:sdtPr>
        <w:sdtContent>
          <w:r w:rsidR="00E230FE" w:rsidRPr="00EF4394">
            <w:rPr>
              <w:bCs/>
              <w:iCs/>
              <w:sz w:val="24"/>
              <w:szCs w:val="24"/>
            </w:rPr>
            <w:t>2010</w:t>
          </w:r>
        </w:sdtContent>
      </w:sdt>
      <w:r w:rsidRPr="00EF4394">
        <w:rPr>
          <w:sz w:val="24"/>
        </w:rPr>
        <w:t>.</w:t>
      </w: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rPr>
          <w:rFonts w:cs="Arial"/>
          <w:sz w:val="24"/>
          <w:szCs w:val="24"/>
        </w:rPr>
      </w:pPr>
      <w:r w:rsidRPr="00EF4394">
        <w:rPr>
          <w:rFonts w:cs="Arial"/>
          <w:sz w:val="24"/>
          <w:szCs w:val="24"/>
        </w:rPr>
        <w:t>Attested:</w:t>
      </w: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r w:rsidRPr="00EF4394">
        <w:rPr>
          <w:rFonts w:cs="Arial"/>
          <w:sz w:val="24"/>
          <w:szCs w:val="24"/>
        </w:rPr>
        <w:t>_______________________________________</w:t>
      </w:r>
    </w:p>
    <w:p w:rsidR="00BF617B" w:rsidRPr="00EF4394" w:rsidRDefault="00BF617B">
      <w:pPr>
        <w:pStyle w:val="BodyText"/>
        <w:rPr>
          <w:rFonts w:cs="Arial"/>
          <w:sz w:val="24"/>
          <w:szCs w:val="24"/>
        </w:rPr>
      </w:pPr>
      <w:r w:rsidRPr="00EF4394">
        <w:rPr>
          <w:rFonts w:cs="Arial"/>
          <w:sz w:val="24"/>
          <w:szCs w:val="24"/>
        </w:rPr>
        <w:t>Sandra Dyson Rodríguez, M. A.</w:t>
      </w:r>
    </w:p>
    <w:p w:rsidR="00BF617B" w:rsidRPr="00EF4394" w:rsidRDefault="00BF617B">
      <w:pPr>
        <w:rPr>
          <w:rFonts w:cs="Arial"/>
          <w:b/>
          <w:bCs/>
          <w:i/>
          <w:sz w:val="16"/>
          <w:szCs w:val="32"/>
        </w:rPr>
      </w:pPr>
      <w:r w:rsidRPr="00EF4394">
        <w:rPr>
          <w:rFonts w:cs="Arial"/>
          <w:b/>
          <w:bCs/>
          <w:i/>
          <w:spacing w:val="-10"/>
          <w:sz w:val="16"/>
          <w:szCs w:val="32"/>
        </w:rPr>
        <w:t xml:space="preserve"> AICE—ASSOCIATION OF INTERNATIONAL CREDENTIALS EVALUATORS</w:t>
      </w:r>
      <w:r w:rsidRPr="00EF4394">
        <w:rPr>
          <w:rFonts w:cs="Arial"/>
          <w:b/>
          <w:bCs/>
          <w:i/>
          <w:sz w:val="16"/>
          <w:szCs w:val="32"/>
        </w:rPr>
        <w:t xml:space="preserve">     </w:t>
      </w:r>
    </w:p>
    <w:p w:rsidR="00BF617B" w:rsidRPr="00EF4394" w:rsidRDefault="00BF617B">
      <w:pPr>
        <w:rPr>
          <w:rFonts w:cs="Arial"/>
          <w:b/>
          <w:bCs/>
          <w:i/>
          <w:spacing w:val="-10"/>
          <w:sz w:val="16"/>
          <w:szCs w:val="32"/>
        </w:rPr>
      </w:pPr>
      <w:r w:rsidRPr="00EF4394">
        <w:rPr>
          <w:rFonts w:cs="Arial"/>
          <w:b/>
          <w:bCs/>
          <w:i/>
          <w:spacing w:val="-10"/>
          <w:sz w:val="16"/>
          <w:szCs w:val="32"/>
        </w:rPr>
        <w:t xml:space="preserve"> ATA—A MERICAN TRANSLATORS ASSOCIATION</w:t>
      </w:r>
    </w:p>
    <w:p w:rsidR="00BF617B" w:rsidRPr="00EF4394" w:rsidRDefault="00BF617B">
      <w:pPr>
        <w:jc w:val="both"/>
      </w:pPr>
    </w:p>
    <w:p w:rsidR="00BF617B" w:rsidRPr="00EF4394" w:rsidRDefault="00BF617B"/>
    <w:p w:rsidR="00BF617B" w:rsidRPr="00EF4394" w:rsidRDefault="00BF617B">
      <w:pPr>
        <w:pStyle w:val="BodyText"/>
      </w:pPr>
    </w:p>
    <w:p w:rsidR="00BF617B" w:rsidRPr="00EF4394" w:rsidRDefault="00BF617B">
      <w:pPr>
        <w:jc w:val="both"/>
        <w:rPr>
          <w:b/>
        </w:rPr>
      </w:pPr>
    </w:p>
    <w:p w:rsidR="00BF617B" w:rsidRPr="00EF4394" w:rsidRDefault="00BF617B">
      <w:pPr>
        <w:jc w:val="both"/>
        <w:rPr>
          <w:b/>
        </w:rPr>
      </w:pPr>
    </w:p>
    <w:p w:rsidR="00BF617B" w:rsidRPr="00EF4394" w:rsidRDefault="00BF617B">
      <w:pPr>
        <w:pStyle w:val="Heading7"/>
      </w:pPr>
    </w:p>
    <w:p w:rsidR="00BF617B" w:rsidRPr="00EF4394" w:rsidRDefault="00BF617B">
      <w:pPr>
        <w:pStyle w:val="Heading1"/>
      </w:pPr>
      <w:r w:rsidRPr="00EF4394">
        <w:br w:type="page"/>
      </w:r>
      <w:r w:rsidRPr="00EF4394">
        <w:lastRenderedPageBreak/>
        <w:t>Report of Educational Equivalency</w:t>
      </w:r>
    </w:p>
    <w:p w:rsidR="00BF617B" w:rsidRPr="00EF4394" w:rsidRDefault="00BF617B">
      <w:pPr>
        <w:pStyle w:val="Heading1"/>
      </w:pPr>
      <w:r w:rsidRPr="00EF4394">
        <w:t>Statement of Equivalency</w:t>
      </w:r>
    </w:p>
    <w:p w:rsidR="008132C3" w:rsidRPr="00EF4394" w:rsidRDefault="008132C3">
      <w:pPr>
        <w:jc w:val="center"/>
        <w:rPr>
          <w:rFonts w:cs="Arial"/>
          <w:i/>
          <w:sz w:val="16"/>
        </w:rPr>
      </w:pPr>
      <w:r w:rsidRPr="00EF4394">
        <w:rPr>
          <w:b/>
          <w:sz w:val="24"/>
        </w:rPr>
        <w:t xml:space="preserve"> </w:t>
      </w:r>
      <w:sdt>
        <w:sdtPr>
          <w:rPr>
            <w:b/>
            <w:sz w:val="24"/>
          </w:rPr>
          <w:alias w:val="fname"/>
          <w:tag w:val="fname"/>
          <w:id w:val="19738115"/>
          <w:placeholder>
            <w:docPart w:val="EAE758AB1C1F4A11BC0F03EE33BE0076"/>
          </w:placeholder>
          <w:dataBinding w:xpath="/evaldoctemplate[1]/fname[1]" w:storeItemID="{138D6583-E365-4C05-B599-AFF8A175A1D4}"/>
          <w:text/>
        </w:sdtPr>
        <w:sdtContent>
          <w:r w:rsidR="006F6FBF">
            <w:rPr>
              <w:b/>
              <w:sz w:val="24"/>
            </w:rPr>
            <w:t>first name</w:t>
          </w:r>
        </w:sdtContent>
      </w:sdt>
      <w:r w:rsidRPr="00EF4394">
        <w:rPr>
          <w:b/>
          <w:sz w:val="24"/>
        </w:rPr>
        <w:t xml:space="preserve"> </w:t>
      </w:r>
      <w:sdt>
        <w:sdtPr>
          <w:rPr>
            <w:b/>
            <w:sz w:val="24"/>
          </w:rPr>
          <w:alias w:val="mname"/>
          <w:tag w:val="mname"/>
          <w:id w:val="19738116"/>
          <w:placeholder>
            <w:docPart w:val="EAE758AB1C1F4A11BC0F03EE33BE0076"/>
          </w:placeholder>
          <w:dataBinding w:xpath="/evaldoctemplate[1]/mname[1]" w:storeItemID="{138D6583-E365-4C05-B599-AFF8A175A1D4}"/>
          <w:text/>
        </w:sdtPr>
        <w:sdtContent>
          <w:r w:rsidR="006F6FBF">
            <w:rPr>
              <w:b/>
              <w:sz w:val="24"/>
            </w:rPr>
            <w:t>middle name</w:t>
          </w:r>
        </w:sdtContent>
      </w:sdt>
      <w:r w:rsidRPr="00EF4394">
        <w:rPr>
          <w:b/>
          <w:sz w:val="24"/>
        </w:rPr>
        <w:t xml:space="preserve"> </w:t>
      </w:r>
      <w:sdt>
        <w:sdtPr>
          <w:rPr>
            <w:b/>
            <w:sz w:val="24"/>
          </w:rPr>
          <w:alias w:val="lname"/>
          <w:tag w:val="lname"/>
          <w:id w:val="19738117"/>
          <w:placeholder>
            <w:docPart w:val="EAE758AB1C1F4A11BC0F03EE33BE0076"/>
          </w:placeholder>
          <w:dataBinding w:xpath="/evaldoctemplate[1]/lname[1]" w:storeItemID="{138D6583-E365-4C05-B599-AFF8A175A1D4}"/>
          <w:text/>
        </w:sdtPr>
        <w:sdtContent>
          <w:r w:rsidR="006F6FBF">
            <w:rPr>
              <w:b/>
              <w:sz w:val="24"/>
            </w:rPr>
            <w:t>last name</w:t>
          </w:r>
        </w:sdtContent>
      </w:sdt>
      <w:r w:rsidRPr="00EF4394">
        <w:rPr>
          <w:rFonts w:cs="Arial"/>
          <w:i/>
          <w:sz w:val="16"/>
        </w:rPr>
        <w:t xml:space="preserve"> </w:t>
      </w:r>
    </w:p>
    <w:p w:rsidR="00BF617B" w:rsidRPr="00EF4394" w:rsidRDefault="000F5D15">
      <w:pPr>
        <w:jc w:val="center"/>
        <w:rPr>
          <w:rFonts w:cs="Arial"/>
          <w:i/>
          <w:sz w:val="16"/>
        </w:rPr>
      </w:pPr>
      <w:proofErr w:type="gramStart"/>
      <w:r w:rsidRPr="00EF4394">
        <w:rPr>
          <w:rFonts w:cs="Arial"/>
          <w:i/>
          <w:sz w:val="16"/>
        </w:rPr>
        <w:t>born</w:t>
      </w:r>
      <w:proofErr w:type="gramEnd"/>
      <w:r w:rsidRPr="00EF4394">
        <w:rPr>
          <w:rFonts w:cs="Arial"/>
          <w:i/>
          <w:sz w:val="16"/>
        </w:rPr>
        <w:t xml:space="preserve"> on </w:t>
      </w:r>
      <w:r w:rsidR="009D5034" w:rsidRPr="00EF4394">
        <w:rPr>
          <w:rFonts w:cs="Arial"/>
          <w:i/>
          <w:sz w:val="16"/>
        </w:rPr>
        <w:t xml:space="preserve"> </w:t>
      </w:r>
      <w:sdt>
        <w:sdtPr>
          <w:rPr>
            <w:rFonts w:cs="Arial"/>
            <w:i/>
            <w:sz w:val="16"/>
          </w:rPr>
          <w:alias w:val="birthmonth"/>
          <w:tag w:val="birthmonth"/>
          <w:id w:val="19738119"/>
          <w:placeholder>
            <w:docPart w:val="E771E98691F744B9B99375C2A0E46E71"/>
          </w:placeholder>
          <w:dataBinding w:xpath="/evaldoctemplate[1]/birthmonth[1]" w:storeItemID="{138D6583-E365-4C05-B599-AFF8A175A1D4}"/>
          <w:text/>
        </w:sdtPr>
        <w:sdtContent>
          <w:r w:rsidR="00B450C2">
            <w:rPr>
              <w:rFonts w:cs="Arial"/>
              <w:i/>
              <w:sz w:val="16"/>
            </w:rPr>
            <w:t>birth month</w:t>
          </w:r>
        </w:sdtContent>
      </w:sdt>
      <w:r w:rsidR="00B450C2" w:rsidRPr="00EF4394">
        <w:rPr>
          <w:rFonts w:cs="Arial"/>
          <w:i/>
          <w:sz w:val="16"/>
        </w:rPr>
        <w:t xml:space="preserve"> </w:t>
      </w:r>
      <w:r w:rsidR="009D5034" w:rsidRPr="00EF4394">
        <w:rPr>
          <w:rFonts w:cs="Arial"/>
          <w:i/>
          <w:sz w:val="16"/>
        </w:rPr>
        <w:t>–</w:t>
      </w:r>
      <w:r w:rsidR="00B450C2" w:rsidRPr="00B450C2">
        <w:rPr>
          <w:rFonts w:cs="Arial"/>
          <w:i/>
          <w:sz w:val="16"/>
        </w:rPr>
        <w:t xml:space="preserve"> </w:t>
      </w:r>
      <w:sdt>
        <w:sdtPr>
          <w:rPr>
            <w:rFonts w:cs="Arial"/>
            <w:i/>
            <w:sz w:val="16"/>
          </w:rPr>
          <w:alias w:val="birthdate"/>
          <w:tag w:val="birthdate"/>
          <w:id w:val="19738118"/>
          <w:placeholder>
            <w:docPart w:val="2C9A0FB4773E45959AD50C6326DB7A3D"/>
          </w:placeholder>
          <w:dataBinding w:xpath="/evaldoctemplate[1]/birthdate[1]" w:storeItemID="{138D6583-E365-4C05-B599-AFF8A175A1D4}"/>
          <w:text/>
        </w:sdtPr>
        <w:sdtContent>
          <w:r w:rsidR="00B450C2">
            <w:rPr>
              <w:rFonts w:cs="Arial"/>
              <w:i/>
              <w:sz w:val="16"/>
            </w:rPr>
            <w:t>birth date</w:t>
          </w:r>
        </w:sdtContent>
      </w:sdt>
      <w:r w:rsidR="009D5034" w:rsidRPr="00EF4394">
        <w:rPr>
          <w:rFonts w:cs="Arial"/>
          <w:i/>
          <w:sz w:val="16"/>
        </w:rPr>
        <w:t xml:space="preserve">, </w:t>
      </w:r>
      <w:sdt>
        <w:sdtPr>
          <w:rPr>
            <w:rFonts w:cs="Arial"/>
            <w:i/>
            <w:sz w:val="16"/>
          </w:rPr>
          <w:alias w:val="birthyear"/>
          <w:tag w:val="birthyear"/>
          <w:id w:val="19738120"/>
          <w:placeholder>
            <w:docPart w:val="5228D6C7366143D0827C2D5129D033AE"/>
          </w:placeholder>
          <w:dataBinding w:xpath="/evaldoctemplate[1]/birthyear[1]" w:storeItemID="{138D6583-E365-4C05-B599-AFF8A175A1D4}"/>
          <w:text/>
        </w:sdtPr>
        <w:sdtContent>
          <w:r w:rsidR="006F6FBF">
            <w:rPr>
              <w:rFonts w:cs="Arial"/>
              <w:i/>
              <w:sz w:val="16"/>
            </w:rPr>
            <w:t>birth year</w:t>
          </w:r>
        </w:sdtContent>
      </w:sdt>
    </w:p>
    <w:p w:rsidR="006916A1" w:rsidRPr="00EF4394" w:rsidRDefault="000F5D15">
      <w:pPr>
        <w:jc w:val="center"/>
        <w:rPr>
          <w:rFonts w:cs="Arial"/>
          <w:i/>
          <w:sz w:val="16"/>
        </w:rPr>
      </w:pPr>
      <w:proofErr w:type="gramStart"/>
      <w:r w:rsidRPr="00EF4394">
        <w:rPr>
          <w:rFonts w:cs="Arial"/>
          <w:i/>
          <w:sz w:val="16"/>
        </w:rPr>
        <w:t>in</w:t>
      </w:r>
      <w:proofErr w:type="gramEnd"/>
      <w:r w:rsidRPr="00EF4394">
        <w:rPr>
          <w:rFonts w:cs="Arial"/>
          <w:i/>
          <w:sz w:val="16"/>
        </w:rPr>
        <w:t xml:space="preserve"> </w:t>
      </w:r>
      <w:sdt>
        <w:sdtPr>
          <w:rPr>
            <w:rFonts w:cs="Arial"/>
            <w:i/>
            <w:sz w:val="16"/>
          </w:rPr>
          <w:alias w:val="birthcountry"/>
          <w:tag w:val="birthcountry"/>
          <w:id w:val="19738124"/>
          <w:placeholder>
            <w:docPart w:val="5228D6C7366143D0827C2D5129D033AE"/>
          </w:placeholder>
          <w:dataBinding w:xpath="/evaldoctemplate[1]/birthcountry[1]" w:storeItemID="{138D6583-E365-4C05-B599-AFF8A175A1D4}"/>
          <w:text/>
        </w:sdtPr>
        <w:sdtContent>
          <w:r w:rsidR="006F6FBF">
            <w:rPr>
              <w:rFonts w:cs="Arial"/>
              <w:i/>
              <w:sz w:val="16"/>
            </w:rPr>
            <w:t>birth country</w:t>
          </w:r>
        </w:sdtContent>
      </w:sdt>
    </w:p>
    <w:p w:rsidR="006916A1" w:rsidRPr="00EF4394" w:rsidRDefault="006916A1">
      <w:pPr>
        <w:pStyle w:val="BodyText"/>
        <w:rPr>
          <w:rFonts w:cs="Arial"/>
          <w:b/>
          <w:szCs w:val="22"/>
        </w:rPr>
      </w:pPr>
    </w:p>
    <w:p w:rsidR="00BF617B" w:rsidRPr="00EF4394" w:rsidRDefault="006916A1">
      <w:pPr>
        <w:pStyle w:val="BodyText"/>
        <w:rPr>
          <w:rFonts w:cs="Arial"/>
          <w:szCs w:val="22"/>
        </w:rPr>
      </w:pPr>
      <w:smartTag w:uri="urn:schemas-microsoft-com:office:smarttags" w:element="country-region">
        <w:smartTag w:uri="urn:schemas-microsoft-com:office:smarttags" w:element="place">
          <w:r w:rsidRPr="00EF4394">
            <w:rPr>
              <w:rFonts w:cs="Arial"/>
              <w:b/>
              <w:szCs w:val="22"/>
            </w:rPr>
            <w:t>U.S.</w:t>
          </w:r>
        </w:smartTag>
      </w:smartTag>
      <w:r w:rsidRPr="00EF4394">
        <w:rPr>
          <w:rFonts w:cs="Arial"/>
          <w:b/>
          <w:szCs w:val="22"/>
        </w:rPr>
        <w:t xml:space="preserve"> Educational Equivalency: </w:t>
      </w:r>
    </w:p>
    <w:p w:rsidR="006916A1" w:rsidRPr="00EF4394" w:rsidRDefault="006916A1">
      <w:pPr>
        <w:pStyle w:val="BodyText"/>
      </w:pPr>
    </w:p>
    <w:p w:rsidR="006916A1" w:rsidRPr="00EF4394" w:rsidRDefault="00807AED" w:rsidP="006916A1">
      <w:pPr>
        <w:jc w:val="both"/>
        <w:rPr>
          <w:rFonts w:cs="Arial"/>
          <w:szCs w:val="22"/>
        </w:rPr>
      </w:pPr>
      <w:r w:rsidRPr="00EF4394">
        <w:rPr>
          <w:rFonts w:cs="Arial"/>
          <w:b/>
          <w:szCs w:val="22"/>
        </w:rPr>
        <w:t>Credential</w:t>
      </w:r>
      <w:r w:rsidR="009D5034" w:rsidRPr="00EF4394">
        <w:rPr>
          <w:rFonts w:cs="Arial"/>
          <w:b/>
          <w:szCs w:val="22"/>
        </w:rPr>
        <w:t xml:space="preserve"> 1:</w:t>
      </w:r>
    </w:p>
    <w:p w:rsidR="006916A1" w:rsidRPr="00934167" w:rsidRDefault="000F5D15" w:rsidP="006916A1">
      <w:pPr>
        <w:tabs>
          <w:tab w:val="left" w:pos="810"/>
        </w:tabs>
        <w:ind w:left="720"/>
        <w:jc w:val="both"/>
        <w:rPr>
          <w:rFonts w:cs="Arial"/>
          <w:szCs w:val="22"/>
        </w:rPr>
      </w:pPr>
      <w:r w:rsidRPr="00EF4394">
        <w:rPr>
          <w:rFonts w:cs="Arial"/>
          <w:szCs w:val="22"/>
          <w:u w:val="single"/>
        </w:rPr>
        <w:t>Documents</w:t>
      </w:r>
      <w:r w:rsidR="009D5034" w:rsidRPr="00EF4394">
        <w:rPr>
          <w:rFonts w:cs="Arial"/>
          <w:szCs w:val="22"/>
          <w:u w:val="single"/>
        </w:rPr>
        <w:t>:</w:t>
      </w:r>
      <w:sdt>
        <w:sdtPr>
          <w:rPr>
            <w:rFonts w:cs="Arial"/>
            <w:szCs w:val="22"/>
          </w:rPr>
          <w:alias w:val="credential_1_documents"/>
          <w:tag w:val="credential_1_documents"/>
          <w:id w:val="276741094"/>
          <w:placeholder>
            <w:docPart w:val="CA5B16BC32604AC582FCC45440298747"/>
          </w:placeholder>
          <w:dataBinding w:xpath="/evaldoctemplate[1]/credential_1_documents[1]" w:storeItemID="{138D6583-E365-4C05-B599-AFF8A175A1D4}"/>
          <w:text/>
        </w:sdtPr>
        <w:sdtContent>
          <w:r w:rsidR="00934167">
            <w:rPr>
              <w:rFonts w:cs="Arial"/>
              <w:szCs w:val="22"/>
            </w:rPr>
            <w:t xml:space="preserve"> </w:t>
          </w:r>
          <w:r w:rsidR="006F6FBF" w:rsidRPr="00934167">
            <w:rPr>
              <w:rFonts w:cs="Arial"/>
              <w:szCs w:val="22"/>
            </w:rPr>
            <w:t xml:space="preserve">credential 1 </w:t>
          </w:r>
          <w:proofErr w:type="gramStart"/>
          <w:r w:rsidR="006F6FBF" w:rsidRPr="00934167">
            <w:rPr>
              <w:rFonts w:cs="Arial"/>
              <w:szCs w:val="22"/>
            </w:rPr>
            <w:t>Document(</w:t>
          </w:r>
          <w:proofErr w:type="gramEnd"/>
          <w:r w:rsidR="006F6FBF" w:rsidRPr="00934167">
            <w:rPr>
              <w:rFonts w:cs="Arial"/>
              <w:szCs w:val="22"/>
            </w:rPr>
            <w:t>place holder)</w:t>
          </w:r>
        </w:sdtContent>
      </w:sdt>
    </w:p>
    <w:p w:rsidR="00091EAF" w:rsidRPr="00EF4394" w:rsidRDefault="009D5034" w:rsidP="009D5034">
      <w:pPr>
        <w:ind w:left="720"/>
        <w:jc w:val="both"/>
        <w:rPr>
          <w:rFonts w:cs="Arial"/>
          <w:szCs w:val="22"/>
        </w:rPr>
      </w:pPr>
      <w:r w:rsidRPr="00EF4394">
        <w:rPr>
          <w:rFonts w:cs="Arial"/>
          <w:szCs w:val="22"/>
          <w:u w:val="single"/>
        </w:rPr>
        <w:t>Program</w:t>
      </w:r>
      <w:r w:rsidR="00091EAF" w:rsidRPr="00EF4394">
        <w:rPr>
          <w:rFonts w:cs="Arial"/>
          <w:szCs w:val="22"/>
          <w:u w:val="single"/>
        </w:rPr>
        <w:t>:</w:t>
      </w:r>
      <w:r w:rsidR="00091EAF" w:rsidRPr="00EF4394">
        <w:rPr>
          <w:rFonts w:cs="Arial"/>
          <w:szCs w:val="22"/>
        </w:rPr>
        <w:t xml:space="preserve"> </w:t>
      </w:r>
      <w:sdt>
        <w:sdtPr>
          <w:rPr>
            <w:rFonts w:cs="Arial"/>
            <w:szCs w:val="22"/>
          </w:rPr>
          <w:alias w:val="credential_1_program"/>
          <w:tag w:val="credential_1_program"/>
          <w:id w:val="22240144"/>
          <w:placeholder>
            <w:docPart w:val="00DEBA7751184009BDA40AAF6C90DBBF"/>
          </w:placeholder>
          <w:dataBinding w:xpath="/evaldoctemplate[1]/credential_1_program[1]" w:storeItemID="{138D6583-E365-4C05-B599-AFF8A175A1D4}"/>
          <w:text/>
        </w:sdtPr>
        <w:sdtContent>
          <w:r w:rsidR="006F6FBF">
            <w:rPr>
              <w:rFonts w:cs="Arial"/>
              <w:szCs w:val="22"/>
            </w:rPr>
            <w:t>credential 1 program</w:t>
          </w:r>
        </w:sdtContent>
      </w:sdt>
    </w:p>
    <w:p w:rsidR="006916A1" w:rsidRPr="00EF4394" w:rsidRDefault="006916A1" w:rsidP="006916A1">
      <w:pPr>
        <w:ind w:firstLine="720"/>
        <w:jc w:val="both"/>
        <w:rPr>
          <w:rFonts w:cs="Arial"/>
          <w:szCs w:val="22"/>
        </w:rPr>
      </w:pPr>
      <w:r w:rsidRPr="00EF4394">
        <w:rPr>
          <w:rFonts w:cs="Arial"/>
          <w:szCs w:val="22"/>
          <w:u w:val="single"/>
        </w:rPr>
        <w:t>Country</w:t>
      </w:r>
      <w:r w:rsidRPr="00EF4394">
        <w:rPr>
          <w:rFonts w:cs="Arial"/>
          <w:szCs w:val="22"/>
        </w:rPr>
        <w:t xml:space="preserve">: </w:t>
      </w:r>
      <w:r w:rsidR="00DC5BB6" w:rsidRPr="00DC5BB6">
        <w:rPr>
          <w:sz w:val="24"/>
        </w:rPr>
        <w:t xml:space="preserve"> </w:t>
      </w:r>
      <w:sdt>
        <w:sdtPr>
          <w:rPr>
            <w:szCs w:val="22"/>
          </w:rPr>
          <w:alias w:val="credential_1_country"/>
          <w:tag w:val="credential_1_country"/>
          <w:id w:val="22240147"/>
          <w:placeholder>
            <w:docPart w:val="D7A668DE9D9F4B7C9F581AA0954EBA39"/>
          </w:placeholder>
          <w:dataBinding w:xpath="/evaldoctemplate[1]/credential_1_country[1]" w:storeItemID="{138D6583-E365-4C05-B599-AFF8A175A1D4}"/>
          <w:text/>
        </w:sdtPr>
        <w:sdtContent>
          <w:r w:rsidR="006F6FBF" w:rsidRPr="006E6EEB">
            <w:rPr>
              <w:szCs w:val="22"/>
            </w:rPr>
            <w:t>credential 1 country</w:t>
          </w:r>
        </w:sdtContent>
      </w:sdt>
    </w:p>
    <w:p w:rsidR="006916A1" w:rsidRPr="00EF4394" w:rsidRDefault="006916A1" w:rsidP="006916A1">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1_institution"/>
          <w:tag w:val="credential_1_institution"/>
          <w:id w:val="22240149"/>
          <w:placeholder>
            <w:docPart w:val="00DEBA7751184009BDA40AAF6C90DBBF"/>
          </w:placeholder>
          <w:dataBinding w:xpath="/evaldoctemplate[1]/credential_1_institution[1]" w:storeItemID="{138D6583-E365-4C05-B599-AFF8A175A1D4}"/>
          <w:text/>
        </w:sdtPr>
        <w:sdtEndPr>
          <w:rPr>
            <w:b/>
            <w:i/>
          </w:rPr>
        </w:sdtEndPr>
        <w:sdtContent>
          <w:r w:rsidR="006F6FBF">
            <w:rPr>
              <w:rFonts w:cs="Arial"/>
              <w:szCs w:val="22"/>
            </w:rPr>
            <w:t>credential 1 institution</w:t>
          </w:r>
        </w:sdtContent>
      </w:sdt>
    </w:p>
    <w:p w:rsidR="006916A1" w:rsidRPr="00EF4394" w:rsidRDefault="006916A1" w:rsidP="006916A1">
      <w:pPr>
        <w:ind w:left="720"/>
        <w:jc w:val="both"/>
        <w:rPr>
          <w:szCs w:val="22"/>
        </w:rPr>
      </w:pPr>
      <w:r w:rsidRPr="00EF4394">
        <w:rPr>
          <w:szCs w:val="22"/>
          <w:u w:val="single"/>
        </w:rPr>
        <w:t>Recognition:</w:t>
      </w:r>
      <w:r w:rsidRPr="00EF4394">
        <w:rPr>
          <w:szCs w:val="22"/>
        </w:rPr>
        <w:t xml:space="preserve"> </w:t>
      </w:r>
      <w:sdt>
        <w:sdtPr>
          <w:rPr>
            <w:szCs w:val="22"/>
          </w:rPr>
          <w:alias w:val="credential_1_recognition"/>
          <w:tag w:val="credential_1_recognition"/>
          <w:id w:val="22240150"/>
          <w:placeholder>
            <w:docPart w:val="00DEBA7751184009BDA40AAF6C90DBBF"/>
          </w:placeholder>
          <w:dataBinding w:xpath="/evaldoctemplate[1]/credential_1_recognition[1]" w:storeItemID="{138D6583-E365-4C05-B599-AFF8A175A1D4}"/>
          <w:text/>
        </w:sdtPr>
        <w:sdtContent>
          <w:r w:rsidR="006F6FBF">
            <w:rPr>
              <w:szCs w:val="22"/>
            </w:rPr>
            <w:t>credential 1 recognition</w:t>
          </w:r>
        </w:sdtContent>
      </w:sdt>
    </w:p>
    <w:p w:rsidR="008F5D78" w:rsidRPr="00EF4394" w:rsidRDefault="008F5D78" w:rsidP="008F5D78">
      <w:pPr>
        <w:jc w:val="both"/>
        <w:rPr>
          <w:szCs w:val="22"/>
          <w:u w:val="single"/>
        </w:rPr>
      </w:pPr>
    </w:p>
    <w:p w:rsidR="001103E3" w:rsidRPr="00EF4394" w:rsidRDefault="008F5D78" w:rsidP="001103E3">
      <w:pPr>
        <w:pStyle w:val="BodyText"/>
      </w:pPr>
      <w:r w:rsidRPr="00EF4394">
        <w:rPr>
          <w:szCs w:val="22"/>
          <w:u w:val="single"/>
        </w:rPr>
        <w:t>US Recommendation</w:t>
      </w:r>
      <w:r w:rsidR="006916A1" w:rsidRPr="00EF4394">
        <w:rPr>
          <w:szCs w:val="22"/>
          <w:u w:val="single"/>
        </w:rPr>
        <w:t>:</w:t>
      </w:r>
      <w:r w:rsidR="006916A1" w:rsidRPr="00EF4394">
        <w:rPr>
          <w:szCs w:val="22"/>
        </w:rPr>
        <w:t xml:space="preserve"> </w:t>
      </w:r>
      <w:sdt>
        <w:sdtPr>
          <w:rPr>
            <w:szCs w:val="22"/>
          </w:rPr>
          <w:alias w:val="credential_1_us"/>
          <w:tag w:val="credential_1_us"/>
          <w:id w:val="22240151"/>
          <w:placeholder>
            <w:docPart w:val="00DEBA7751184009BDA40AAF6C90DBBF"/>
          </w:placeholder>
          <w:dataBinding w:xpath="/evaldoctemplate[1]/credential_1_us[1]" w:storeItemID="{138D6583-E365-4C05-B599-AFF8A175A1D4}"/>
          <w:text/>
        </w:sdtPr>
        <w:sdtContent>
          <w:r w:rsidR="006F6FBF">
            <w:rPr>
              <w:szCs w:val="22"/>
            </w:rPr>
            <w:t>credential 1 us recommendation</w:t>
          </w:r>
        </w:sdtContent>
      </w:sdt>
    </w:p>
    <w:p w:rsidR="00B9499B" w:rsidRDefault="00B9499B" w:rsidP="00874777">
      <w:pPr>
        <w:jc w:val="both"/>
        <w:rPr>
          <w:rFonts w:cs="Arial"/>
          <w:szCs w:val="22"/>
        </w:rPr>
      </w:pPr>
    </w:p>
    <w:p w:rsidR="008C1353" w:rsidRPr="00EF4394" w:rsidRDefault="008C1353" w:rsidP="008C1353">
      <w:pPr>
        <w:jc w:val="both"/>
        <w:rPr>
          <w:rFonts w:cs="Arial"/>
          <w:szCs w:val="22"/>
        </w:rPr>
      </w:pPr>
      <w:r w:rsidRPr="00EF4394">
        <w:rPr>
          <w:rFonts w:cs="Arial"/>
          <w:b/>
          <w:szCs w:val="22"/>
        </w:rPr>
        <w:t>Credential</w:t>
      </w:r>
      <w:r>
        <w:rPr>
          <w:rFonts w:cs="Arial"/>
          <w:b/>
          <w:szCs w:val="22"/>
        </w:rPr>
        <w:t xml:space="preserve"> 2</w:t>
      </w:r>
      <w:r w:rsidRPr="00EF4394">
        <w:rPr>
          <w:rFonts w:cs="Arial"/>
          <w:b/>
          <w:szCs w:val="22"/>
        </w:rPr>
        <w:t>:</w:t>
      </w:r>
    </w:p>
    <w:p w:rsidR="008C1353" w:rsidRPr="00934167" w:rsidRDefault="008C1353" w:rsidP="008C1353">
      <w:pPr>
        <w:tabs>
          <w:tab w:val="left" w:pos="810"/>
        </w:tabs>
        <w:ind w:left="720"/>
        <w:jc w:val="both"/>
        <w:rPr>
          <w:rFonts w:cs="Arial"/>
          <w:szCs w:val="22"/>
        </w:rPr>
      </w:pPr>
      <w:proofErr w:type="spellStart"/>
      <w:r w:rsidRPr="00EF4394">
        <w:rPr>
          <w:rFonts w:cs="Arial"/>
          <w:szCs w:val="22"/>
          <w:u w:val="single"/>
        </w:rPr>
        <w:t>Documents</w:t>
      </w:r>
      <w:proofErr w:type="gramStart"/>
      <w:r w:rsidRPr="00EF4394">
        <w:rPr>
          <w:rFonts w:cs="Arial"/>
          <w:szCs w:val="22"/>
          <w:u w:val="single"/>
        </w:rPr>
        <w:t>:</w:t>
      </w:r>
      <w:proofErr w:type="gramEnd"/>
      <w:sdt>
        <w:sdtPr>
          <w:rPr>
            <w:rFonts w:cs="Arial"/>
            <w:szCs w:val="22"/>
          </w:rPr>
          <w:alias w:val="credential_2_documents"/>
          <w:tag w:val="credential_2_documents"/>
          <w:id w:val="54183656"/>
          <w:placeholder>
            <w:docPart w:val="B02597E58C9A4793B0C60256611F3886"/>
          </w:placeholder>
          <w:dataBinding w:xpath="/evaldoctemplate[1]/credential_2_documents[1]" w:storeItemID="{138D6583-E365-4C05-B599-AFF8A175A1D4}"/>
          <w:text/>
        </w:sdtPr>
        <w:sdtContent>
          <w:r w:rsidR="00CB65AF">
            <w:rPr>
              <w:rFonts w:cs="Arial"/>
              <w:szCs w:val="22"/>
            </w:rPr>
            <w:t>credential</w:t>
          </w:r>
          <w:proofErr w:type="spellEnd"/>
          <w:r w:rsidR="00CB65AF">
            <w:rPr>
              <w:rFonts w:cs="Arial"/>
              <w:szCs w:val="22"/>
            </w:rPr>
            <w:t xml:space="preserve"> 2 </w:t>
          </w:r>
          <w:proofErr w:type="spellStart"/>
          <w:r w:rsidR="00CB65AF">
            <w:rPr>
              <w:rFonts w:cs="Arial"/>
              <w:szCs w:val="22"/>
            </w:rPr>
            <w:t>Docuemnt</w:t>
          </w:r>
          <w:proofErr w:type="spellEnd"/>
          <w:r w:rsidR="00CB65AF">
            <w:rPr>
              <w:rFonts w:cs="Arial"/>
              <w:szCs w:val="22"/>
            </w:rPr>
            <w:t>(place holder)</w:t>
          </w:r>
        </w:sdtContent>
      </w:sdt>
    </w:p>
    <w:p w:rsidR="008C1353" w:rsidRPr="00EF4394" w:rsidRDefault="008C1353" w:rsidP="008C1353">
      <w:pPr>
        <w:ind w:left="720"/>
        <w:jc w:val="both"/>
        <w:rPr>
          <w:rFonts w:cs="Arial"/>
          <w:szCs w:val="22"/>
        </w:rPr>
      </w:pPr>
      <w:r w:rsidRPr="00EF4394">
        <w:rPr>
          <w:rFonts w:cs="Arial"/>
          <w:szCs w:val="22"/>
          <w:u w:val="single"/>
        </w:rPr>
        <w:t>Program:</w:t>
      </w:r>
      <w:r w:rsidRPr="00EF4394">
        <w:rPr>
          <w:rFonts w:cs="Arial"/>
          <w:szCs w:val="22"/>
        </w:rPr>
        <w:t xml:space="preserve"> </w:t>
      </w:r>
      <w:sdt>
        <w:sdtPr>
          <w:rPr>
            <w:rFonts w:cs="Arial"/>
            <w:szCs w:val="22"/>
          </w:rPr>
          <w:alias w:val="credential_2_program"/>
          <w:tag w:val="credential_2_program"/>
          <w:id w:val="54183657"/>
          <w:placeholder>
            <w:docPart w:val="89539D3A1D0D4B8DA2A347D5AAE093CD"/>
          </w:placeholder>
          <w:dataBinding w:xpath="/evaldoctemplate[1]/credential_2_program[1]" w:storeItemID="{138D6583-E365-4C05-B599-AFF8A175A1D4}"/>
          <w:text/>
        </w:sdtPr>
        <w:sdtContent>
          <w:r w:rsidR="00CB65AF">
            <w:rPr>
              <w:rFonts w:cs="Arial"/>
              <w:szCs w:val="22"/>
            </w:rPr>
            <w:t>credential 2 program</w:t>
          </w:r>
        </w:sdtContent>
      </w:sdt>
    </w:p>
    <w:p w:rsidR="008C1353" w:rsidRPr="00EF4394" w:rsidRDefault="008C1353" w:rsidP="008C1353">
      <w:pPr>
        <w:ind w:firstLine="720"/>
        <w:jc w:val="both"/>
        <w:rPr>
          <w:rFonts w:cs="Arial"/>
          <w:szCs w:val="22"/>
        </w:rPr>
      </w:pPr>
      <w:r w:rsidRPr="00EF4394">
        <w:rPr>
          <w:rFonts w:cs="Arial"/>
          <w:szCs w:val="22"/>
          <w:u w:val="single"/>
        </w:rPr>
        <w:t>Country</w:t>
      </w:r>
      <w:r w:rsidRPr="00EF4394">
        <w:rPr>
          <w:rFonts w:cs="Arial"/>
          <w:szCs w:val="22"/>
        </w:rPr>
        <w:t xml:space="preserve">: </w:t>
      </w:r>
      <w:r w:rsidRPr="00DC5BB6">
        <w:rPr>
          <w:sz w:val="24"/>
        </w:rPr>
        <w:t xml:space="preserve"> </w:t>
      </w:r>
      <w:sdt>
        <w:sdtPr>
          <w:rPr>
            <w:szCs w:val="22"/>
          </w:rPr>
          <w:alias w:val="credential_2_country"/>
          <w:tag w:val="credential_2_country"/>
          <w:id w:val="54183658"/>
          <w:placeholder>
            <w:docPart w:val="CE8FB589DC5D429EB4C4CA46A5965490"/>
          </w:placeholder>
          <w:dataBinding w:xpath="/evaldoctemplate[1]/credential_2_country[1]" w:storeItemID="{138D6583-E365-4C05-B599-AFF8A175A1D4}"/>
          <w:text/>
        </w:sdtPr>
        <w:sdtContent>
          <w:r w:rsidR="00CB65AF">
            <w:rPr>
              <w:szCs w:val="22"/>
            </w:rPr>
            <w:t>credential 2 country</w:t>
          </w:r>
        </w:sdtContent>
      </w:sdt>
    </w:p>
    <w:p w:rsidR="008C1353" w:rsidRPr="00EF4394" w:rsidRDefault="008C1353" w:rsidP="008C1353">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2_institution"/>
          <w:tag w:val="credential_2_institution"/>
          <w:id w:val="54183659"/>
          <w:placeholder>
            <w:docPart w:val="89539D3A1D0D4B8DA2A347D5AAE093CD"/>
          </w:placeholder>
          <w:dataBinding w:xpath="/evaldoctemplate[1]/credential_2_institution[1]" w:storeItemID="{138D6583-E365-4C05-B599-AFF8A175A1D4}"/>
          <w:text/>
        </w:sdtPr>
        <w:sdtEndPr>
          <w:rPr>
            <w:b/>
            <w:i/>
          </w:rPr>
        </w:sdtEndPr>
        <w:sdtContent>
          <w:r w:rsidR="00CB65AF">
            <w:rPr>
              <w:rFonts w:cs="Arial"/>
              <w:szCs w:val="22"/>
            </w:rPr>
            <w:t>credential 2 institution</w:t>
          </w:r>
        </w:sdtContent>
      </w:sdt>
    </w:p>
    <w:p w:rsidR="008C1353" w:rsidRPr="00EF4394" w:rsidRDefault="008C1353" w:rsidP="008C1353">
      <w:pPr>
        <w:ind w:left="720"/>
        <w:jc w:val="both"/>
        <w:rPr>
          <w:szCs w:val="22"/>
        </w:rPr>
      </w:pPr>
      <w:r w:rsidRPr="00EF4394">
        <w:rPr>
          <w:szCs w:val="22"/>
          <w:u w:val="single"/>
        </w:rPr>
        <w:t>Recognition:</w:t>
      </w:r>
      <w:r w:rsidRPr="00EF4394">
        <w:rPr>
          <w:szCs w:val="22"/>
        </w:rPr>
        <w:t xml:space="preserve"> </w:t>
      </w:r>
      <w:sdt>
        <w:sdtPr>
          <w:rPr>
            <w:szCs w:val="22"/>
          </w:rPr>
          <w:alias w:val="credential_2_recognition"/>
          <w:tag w:val="credential_2_recognition"/>
          <w:id w:val="54183660"/>
          <w:placeholder>
            <w:docPart w:val="89539D3A1D0D4B8DA2A347D5AAE093CD"/>
          </w:placeholder>
          <w:dataBinding w:xpath="/evaldoctemplate[1]/credential_2_recognition[1]" w:storeItemID="{138D6583-E365-4C05-B599-AFF8A175A1D4}"/>
          <w:text/>
        </w:sdtPr>
        <w:sdtContent>
          <w:r w:rsidR="00CB65AF">
            <w:rPr>
              <w:szCs w:val="22"/>
            </w:rPr>
            <w:t>credential 2 recognition</w:t>
          </w:r>
        </w:sdtContent>
      </w:sdt>
    </w:p>
    <w:p w:rsidR="008C1353" w:rsidRPr="00EF4394" w:rsidRDefault="008C1353" w:rsidP="008C1353">
      <w:pPr>
        <w:jc w:val="both"/>
        <w:rPr>
          <w:szCs w:val="22"/>
          <w:u w:val="single"/>
        </w:rPr>
      </w:pPr>
    </w:p>
    <w:p w:rsidR="008C1353" w:rsidRPr="00EF4394" w:rsidRDefault="008C1353" w:rsidP="008C1353">
      <w:pPr>
        <w:pStyle w:val="BodyText"/>
      </w:pPr>
      <w:r w:rsidRPr="00EF4394">
        <w:rPr>
          <w:szCs w:val="22"/>
          <w:u w:val="single"/>
        </w:rPr>
        <w:t>US Recommendation:</w:t>
      </w:r>
      <w:r w:rsidRPr="00EF4394">
        <w:rPr>
          <w:szCs w:val="22"/>
        </w:rPr>
        <w:t xml:space="preserve"> </w:t>
      </w:r>
      <w:sdt>
        <w:sdtPr>
          <w:rPr>
            <w:szCs w:val="22"/>
          </w:rPr>
          <w:alias w:val="credential_2_us"/>
          <w:tag w:val="credential_2_us"/>
          <w:id w:val="54183661"/>
          <w:placeholder>
            <w:docPart w:val="89539D3A1D0D4B8DA2A347D5AAE093CD"/>
          </w:placeholder>
          <w:dataBinding w:xpath="/evaldoctemplate[1]/credential_2_us[1]" w:storeItemID="{138D6583-E365-4C05-B599-AFF8A175A1D4}"/>
          <w:text/>
        </w:sdtPr>
        <w:sdtContent>
          <w:r w:rsidR="00CB65AF">
            <w:rPr>
              <w:szCs w:val="22"/>
            </w:rPr>
            <w:t>credential 2 us recommendation</w:t>
          </w:r>
        </w:sdtContent>
      </w:sdt>
    </w:p>
    <w:p w:rsidR="008C1353" w:rsidRPr="00EF4394" w:rsidRDefault="008C1353" w:rsidP="008C1353">
      <w:pPr>
        <w:jc w:val="both"/>
        <w:rPr>
          <w:rFonts w:cs="Arial"/>
          <w:szCs w:val="22"/>
        </w:rPr>
      </w:pPr>
    </w:p>
    <w:p w:rsidR="00170E15" w:rsidRPr="00EF4394" w:rsidRDefault="00170E15" w:rsidP="00170E15">
      <w:pPr>
        <w:jc w:val="both"/>
        <w:rPr>
          <w:rFonts w:cs="Arial"/>
          <w:szCs w:val="22"/>
        </w:rPr>
      </w:pPr>
      <w:r w:rsidRPr="00EF4394">
        <w:rPr>
          <w:rFonts w:cs="Arial"/>
          <w:b/>
          <w:szCs w:val="22"/>
        </w:rPr>
        <w:t>Credential</w:t>
      </w:r>
      <w:r>
        <w:rPr>
          <w:rFonts w:cs="Arial"/>
          <w:b/>
          <w:szCs w:val="22"/>
        </w:rPr>
        <w:t xml:space="preserve"> 3</w:t>
      </w:r>
      <w:r w:rsidRPr="00EF4394">
        <w:rPr>
          <w:rFonts w:cs="Arial"/>
          <w:b/>
          <w:szCs w:val="22"/>
        </w:rPr>
        <w:t>:</w:t>
      </w:r>
    </w:p>
    <w:p w:rsidR="00170E15" w:rsidRPr="00934167" w:rsidRDefault="00170E15" w:rsidP="00170E15">
      <w:pPr>
        <w:tabs>
          <w:tab w:val="left" w:pos="810"/>
        </w:tabs>
        <w:ind w:left="720"/>
        <w:jc w:val="both"/>
        <w:rPr>
          <w:rFonts w:cs="Arial"/>
          <w:szCs w:val="22"/>
        </w:rPr>
      </w:pPr>
      <w:proofErr w:type="spellStart"/>
      <w:r w:rsidRPr="00EF4394">
        <w:rPr>
          <w:rFonts w:cs="Arial"/>
          <w:szCs w:val="22"/>
          <w:u w:val="single"/>
        </w:rPr>
        <w:t>Documents</w:t>
      </w:r>
      <w:proofErr w:type="gramStart"/>
      <w:r w:rsidRPr="00EF4394">
        <w:rPr>
          <w:rFonts w:cs="Arial"/>
          <w:szCs w:val="22"/>
          <w:u w:val="single"/>
        </w:rPr>
        <w:t>:</w:t>
      </w:r>
      <w:proofErr w:type="gramEnd"/>
      <w:sdt>
        <w:sdtPr>
          <w:rPr>
            <w:rFonts w:cs="Arial"/>
            <w:szCs w:val="22"/>
          </w:rPr>
          <w:alias w:val="credential_3_documents"/>
          <w:tag w:val="credential_3_documents"/>
          <w:id w:val="54183671"/>
          <w:placeholder>
            <w:docPart w:val="D0ECA434BC864B38B7611E00F4DBCBAC"/>
          </w:placeholder>
          <w:dataBinding w:xpath="/evaldoctemplate[1]/credential_3_documents[1]" w:storeItemID="{138D6583-E365-4C05-B599-AFF8A175A1D4}"/>
          <w:text/>
        </w:sdtPr>
        <w:sdtContent>
          <w:r w:rsidR="00E140EC">
            <w:rPr>
              <w:rFonts w:cs="Arial"/>
              <w:szCs w:val="22"/>
            </w:rPr>
            <w:t>credential</w:t>
          </w:r>
          <w:proofErr w:type="spellEnd"/>
          <w:r w:rsidR="00E140EC">
            <w:rPr>
              <w:rFonts w:cs="Arial"/>
              <w:szCs w:val="22"/>
            </w:rPr>
            <w:t xml:space="preserve"> 3 </w:t>
          </w:r>
          <w:proofErr w:type="spellStart"/>
          <w:r w:rsidR="00E140EC">
            <w:rPr>
              <w:rFonts w:cs="Arial"/>
              <w:szCs w:val="22"/>
            </w:rPr>
            <w:t>Docuemnt</w:t>
          </w:r>
          <w:proofErr w:type="spellEnd"/>
          <w:r w:rsidR="00E140EC">
            <w:rPr>
              <w:rFonts w:cs="Arial"/>
              <w:szCs w:val="22"/>
            </w:rPr>
            <w:t>(place holder)</w:t>
          </w:r>
        </w:sdtContent>
      </w:sdt>
    </w:p>
    <w:p w:rsidR="00170E15" w:rsidRPr="00EF4394" w:rsidRDefault="00170E15" w:rsidP="00170E15">
      <w:pPr>
        <w:ind w:left="720"/>
        <w:jc w:val="both"/>
        <w:rPr>
          <w:rFonts w:cs="Arial"/>
          <w:szCs w:val="22"/>
        </w:rPr>
      </w:pPr>
      <w:r w:rsidRPr="00EF4394">
        <w:rPr>
          <w:rFonts w:cs="Arial"/>
          <w:szCs w:val="22"/>
          <w:u w:val="single"/>
        </w:rPr>
        <w:t>Program:</w:t>
      </w:r>
      <w:r w:rsidRPr="00EF4394">
        <w:rPr>
          <w:rFonts w:cs="Arial"/>
          <w:szCs w:val="22"/>
        </w:rPr>
        <w:t xml:space="preserve"> </w:t>
      </w:r>
      <w:sdt>
        <w:sdtPr>
          <w:rPr>
            <w:rFonts w:cs="Arial"/>
            <w:szCs w:val="22"/>
          </w:rPr>
          <w:alias w:val="credential_3_program"/>
          <w:tag w:val="credential_3_program"/>
          <w:id w:val="54183672"/>
          <w:placeholder>
            <w:docPart w:val="B4DCF615A61B42FD9E2234000D718A69"/>
          </w:placeholder>
          <w:dataBinding w:xpath="/evaldoctemplate[1]/credential_3_program[1]" w:storeItemID="{138D6583-E365-4C05-B599-AFF8A175A1D4}"/>
          <w:text/>
        </w:sdtPr>
        <w:sdtContent>
          <w:r w:rsidR="00E140EC">
            <w:rPr>
              <w:rFonts w:cs="Arial"/>
              <w:szCs w:val="22"/>
            </w:rPr>
            <w:t>credential 3 program</w:t>
          </w:r>
        </w:sdtContent>
      </w:sdt>
    </w:p>
    <w:p w:rsidR="00170E15" w:rsidRPr="00EF4394" w:rsidRDefault="00170E15" w:rsidP="00170E15">
      <w:pPr>
        <w:ind w:firstLine="720"/>
        <w:jc w:val="both"/>
        <w:rPr>
          <w:rFonts w:cs="Arial"/>
          <w:szCs w:val="22"/>
        </w:rPr>
      </w:pPr>
      <w:r w:rsidRPr="00EF4394">
        <w:rPr>
          <w:rFonts w:cs="Arial"/>
          <w:szCs w:val="22"/>
          <w:u w:val="single"/>
        </w:rPr>
        <w:t>Country</w:t>
      </w:r>
      <w:r w:rsidRPr="00EF4394">
        <w:rPr>
          <w:rFonts w:cs="Arial"/>
          <w:szCs w:val="22"/>
        </w:rPr>
        <w:t xml:space="preserve">: </w:t>
      </w:r>
      <w:r w:rsidRPr="00DC5BB6">
        <w:rPr>
          <w:sz w:val="24"/>
        </w:rPr>
        <w:t xml:space="preserve"> </w:t>
      </w:r>
      <w:sdt>
        <w:sdtPr>
          <w:rPr>
            <w:szCs w:val="22"/>
          </w:rPr>
          <w:alias w:val="credential_3_country"/>
          <w:tag w:val="credential_3_country"/>
          <w:id w:val="54183673"/>
          <w:placeholder>
            <w:docPart w:val="89CED2B77511465AADBAFE1EAEDF1760"/>
          </w:placeholder>
          <w:dataBinding w:xpath="/evaldoctemplate[1]/credential_3_country[1]" w:storeItemID="{138D6583-E365-4C05-B599-AFF8A175A1D4}"/>
          <w:text/>
        </w:sdtPr>
        <w:sdtContent>
          <w:r w:rsidR="00E140EC">
            <w:rPr>
              <w:szCs w:val="22"/>
            </w:rPr>
            <w:t>credential 3 country</w:t>
          </w:r>
        </w:sdtContent>
      </w:sdt>
    </w:p>
    <w:p w:rsidR="00170E15" w:rsidRPr="00EF4394" w:rsidRDefault="00170E15" w:rsidP="00170E15">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3_institution"/>
          <w:tag w:val="credential_3_institution"/>
          <w:id w:val="54183674"/>
          <w:placeholder>
            <w:docPart w:val="B4DCF615A61B42FD9E2234000D718A69"/>
          </w:placeholder>
          <w:dataBinding w:xpath="/evaldoctemplate[1]/credential_3_institution[1]" w:storeItemID="{138D6583-E365-4C05-B599-AFF8A175A1D4}"/>
          <w:text/>
        </w:sdtPr>
        <w:sdtEndPr>
          <w:rPr>
            <w:b/>
            <w:i/>
          </w:rPr>
        </w:sdtEndPr>
        <w:sdtContent>
          <w:r w:rsidR="00E140EC">
            <w:rPr>
              <w:rFonts w:cs="Arial"/>
              <w:szCs w:val="22"/>
            </w:rPr>
            <w:t>credential 3 institution</w:t>
          </w:r>
        </w:sdtContent>
      </w:sdt>
    </w:p>
    <w:p w:rsidR="00170E15" w:rsidRPr="00EF4394" w:rsidRDefault="00170E15" w:rsidP="00170E15">
      <w:pPr>
        <w:ind w:left="720"/>
        <w:jc w:val="both"/>
        <w:rPr>
          <w:szCs w:val="22"/>
        </w:rPr>
      </w:pPr>
      <w:r w:rsidRPr="00EF4394">
        <w:rPr>
          <w:szCs w:val="22"/>
          <w:u w:val="single"/>
        </w:rPr>
        <w:t>Recognition:</w:t>
      </w:r>
      <w:r w:rsidRPr="00EF4394">
        <w:rPr>
          <w:szCs w:val="22"/>
        </w:rPr>
        <w:t xml:space="preserve"> </w:t>
      </w:r>
      <w:sdt>
        <w:sdtPr>
          <w:rPr>
            <w:szCs w:val="22"/>
          </w:rPr>
          <w:alias w:val="credential_3_recognition"/>
          <w:tag w:val="credential_3_recognition"/>
          <w:id w:val="54183675"/>
          <w:placeholder>
            <w:docPart w:val="B4DCF615A61B42FD9E2234000D718A69"/>
          </w:placeholder>
          <w:dataBinding w:xpath="/evaldoctemplate[1]/credential_3_recognition[1]" w:storeItemID="{138D6583-E365-4C05-B599-AFF8A175A1D4}"/>
          <w:text/>
        </w:sdtPr>
        <w:sdtContent>
          <w:r w:rsidR="00E140EC">
            <w:rPr>
              <w:szCs w:val="22"/>
            </w:rPr>
            <w:t>credential 3 recognition</w:t>
          </w:r>
        </w:sdtContent>
      </w:sdt>
    </w:p>
    <w:p w:rsidR="00170E15" w:rsidRPr="00EF4394" w:rsidRDefault="00170E15" w:rsidP="00170E15">
      <w:pPr>
        <w:jc w:val="both"/>
        <w:rPr>
          <w:szCs w:val="22"/>
          <w:u w:val="single"/>
        </w:rPr>
      </w:pPr>
    </w:p>
    <w:p w:rsidR="00170E15" w:rsidRPr="00EF4394" w:rsidRDefault="00170E15" w:rsidP="00170E15">
      <w:pPr>
        <w:pStyle w:val="BodyText"/>
      </w:pPr>
      <w:r w:rsidRPr="00EF4394">
        <w:rPr>
          <w:szCs w:val="22"/>
          <w:u w:val="single"/>
        </w:rPr>
        <w:t>US Recommendation:</w:t>
      </w:r>
      <w:r w:rsidRPr="00EF4394">
        <w:rPr>
          <w:szCs w:val="22"/>
        </w:rPr>
        <w:t xml:space="preserve"> </w:t>
      </w:r>
      <w:sdt>
        <w:sdtPr>
          <w:rPr>
            <w:szCs w:val="22"/>
          </w:rPr>
          <w:alias w:val="credential_3_us"/>
          <w:tag w:val="credential_3_us"/>
          <w:id w:val="54183676"/>
          <w:placeholder>
            <w:docPart w:val="B4DCF615A61B42FD9E2234000D718A69"/>
          </w:placeholder>
          <w:dataBinding w:xpath="/evaldoctemplate[1]/credential_3_us[1]" w:storeItemID="{138D6583-E365-4C05-B599-AFF8A175A1D4}"/>
          <w:text/>
        </w:sdtPr>
        <w:sdtContent>
          <w:r w:rsidR="00E140EC">
            <w:rPr>
              <w:szCs w:val="22"/>
            </w:rPr>
            <w:t>credential 3 us recommendation</w:t>
          </w:r>
        </w:sdtContent>
      </w:sdt>
    </w:p>
    <w:p w:rsidR="008C1353" w:rsidRPr="00EF4394" w:rsidRDefault="008C1353" w:rsidP="00874777">
      <w:pPr>
        <w:jc w:val="both"/>
        <w:rPr>
          <w:rFonts w:cs="Arial"/>
          <w:szCs w:val="22"/>
        </w:rPr>
      </w:pPr>
    </w:p>
    <w:p w:rsidR="007B28C2" w:rsidRPr="00EF4394" w:rsidRDefault="007B28C2" w:rsidP="007B28C2">
      <w:pPr>
        <w:jc w:val="both"/>
        <w:rPr>
          <w:rFonts w:cs="Arial"/>
          <w:szCs w:val="22"/>
        </w:rPr>
      </w:pPr>
      <w:r w:rsidRPr="00EF4394">
        <w:rPr>
          <w:rFonts w:cs="Arial"/>
          <w:b/>
          <w:szCs w:val="22"/>
        </w:rPr>
        <w:t>Credential</w:t>
      </w:r>
      <w:r>
        <w:rPr>
          <w:rFonts w:cs="Arial"/>
          <w:b/>
          <w:szCs w:val="22"/>
        </w:rPr>
        <w:t xml:space="preserve"> 4</w:t>
      </w:r>
      <w:r w:rsidRPr="00EF4394">
        <w:rPr>
          <w:rFonts w:cs="Arial"/>
          <w:b/>
          <w:szCs w:val="22"/>
        </w:rPr>
        <w:t>:</w:t>
      </w:r>
    </w:p>
    <w:p w:rsidR="007B28C2" w:rsidRPr="00934167" w:rsidRDefault="007B28C2" w:rsidP="007B28C2">
      <w:pPr>
        <w:tabs>
          <w:tab w:val="left" w:pos="810"/>
        </w:tabs>
        <w:ind w:left="720"/>
        <w:jc w:val="both"/>
        <w:rPr>
          <w:rFonts w:cs="Arial"/>
          <w:szCs w:val="22"/>
        </w:rPr>
      </w:pPr>
      <w:proofErr w:type="spellStart"/>
      <w:r w:rsidRPr="00EF4394">
        <w:rPr>
          <w:rFonts w:cs="Arial"/>
          <w:szCs w:val="22"/>
          <w:u w:val="single"/>
        </w:rPr>
        <w:t>Documents</w:t>
      </w:r>
      <w:proofErr w:type="gramStart"/>
      <w:r w:rsidRPr="00EF4394">
        <w:rPr>
          <w:rFonts w:cs="Arial"/>
          <w:szCs w:val="22"/>
          <w:u w:val="single"/>
        </w:rPr>
        <w:t>:</w:t>
      </w:r>
      <w:proofErr w:type="gramEnd"/>
      <w:sdt>
        <w:sdtPr>
          <w:rPr>
            <w:rFonts w:cs="Arial"/>
            <w:szCs w:val="22"/>
          </w:rPr>
          <w:alias w:val="credential_4_documents"/>
          <w:tag w:val="credential_4_documents"/>
          <w:id w:val="54183686"/>
          <w:placeholder>
            <w:docPart w:val="2881292B6CE744D38928B5A8DCA867AE"/>
          </w:placeholder>
          <w:dataBinding w:xpath="/evaldoctemplate[1]/credential_4_documents[1]" w:storeItemID="{138D6583-E365-4C05-B599-AFF8A175A1D4}"/>
          <w:text/>
        </w:sdtPr>
        <w:sdtContent>
          <w:r w:rsidR="00026BF2">
            <w:rPr>
              <w:rFonts w:cs="Arial"/>
              <w:szCs w:val="22"/>
            </w:rPr>
            <w:t>credential</w:t>
          </w:r>
          <w:proofErr w:type="spellEnd"/>
          <w:r w:rsidR="00026BF2">
            <w:rPr>
              <w:rFonts w:cs="Arial"/>
              <w:szCs w:val="22"/>
            </w:rPr>
            <w:t xml:space="preserve"> 4 </w:t>
          </w:r>
          <w:proofErr w:type="spellStart"/>
          <w:r w:rsidR="00026BF2">
            <w:rPr>
              <w:rFonts w:cs="Arial"/>
              <w:szCs w:val="22"/>
            </w:rPr>
            <w:t>Docuemnt</w:t>
          </w:r>
          <w:proofErr w:type="spellEnd"/>
          <w:r w:rsidR="00026BF2">
            <w:rPr>
              <w:rFonts w:cs="Arial"/>
              <w:szCs w:val="22"/>
            </w:rPr>
            <w:t>(place holder)</w:t>
          </w:r>
        </w:sdtContent>
      </w:sdt>
    </w:p>
    <w:p w:rsidR="007B28C2" w:rsidRPr="00EF4394" w:rsidRDefault="007B28C2" w:rsidP="007B28C2">
      <w:pPr>
        <w:ind w:left="720"/>
        <w:jc w:val="both"/>
        <w:rPr>
          <w:rFonts w:cs="Arial"/>
          <w:szCs w:val="22"/>
        </w:rPr>
      </w:pPr>
      <w:r w:rsidRPr="00EF4394">
        <w:rPr>
          <w:rFonts w:cs="Arial"/>
          <w:szCs w:val="22"/>
          <w:u w:val="single"/>
        </w:rPr>
        <w:t>Program:</w:t>
      </w:r>
      <w:r w:rsidRPr="00EF4394">
        <w:rPr>
          <w:rFonts w:cs="Arial"/>
          <w:szCs w:val="22"/>
        </w:rPr>
        <w:t xml:space="preserve"> </w:t>
      </w:r>
      <w:sdt>
        <w:sdtPr>
          <w:rPr>
            <w:rFonts w:cs="Arial"/>
            <w:szCs w:val="22"/>
          </w:rPr>
          <w:alias w:val="credential_4_program"/>
          <w:tag w:val="credential_4_program"/>
          <w:id w:val="54183687"/>
          <w:placeholder>
            <w:docPart w:val="3261DCB8FC104950A2FDC143F4783821"/>
          </w:placeholder>
          <w:dataBinding w:xpath="/evaldoctemplate[1]/credential_4_program[1]" w:storeItemID="{138D6583-E365-4C05-B599-AFF8A175A1D4}"/>
          <w:text/>
        </w:sdtPr>
        <w:sdtContent>
          <w:r w:rsidR="00026BF2">
            <w:rPr>
              <w:rFonts w:cs="Arial"/>
              <w:szCs w:val="22"/>
            </w:rPr>
            <w:t>credential 4 program</w:t>
          </w:r>
        </w:sdtContent>
      </w:sdt>
    </w:p>
    <w:p w:rsidR="007B28C2" w:rsidRPr="00EF4394" w:rsidRDefault="007B28C2" w:rsidP="007B28C2">
      <w:pPr>
        <w:ind w:firstLine="720"/>
        <w:jc w:val="both"/>
        <w:rPr>
          <w:rFonts w:cs="Arial"/>
          <w:szCs w:val="22"/>
        </w:rPr>
      </w:pPr>
      <w:r w:rsidRPr="00EF4394">
        <w:rPr>
          <w:rFonts w:cs="Arial"/>
          <w:szCs w:val="22"/>
          <w:u w:val="single"/>
        </w:rPr>
        <w:t>Country</w:t>
      </w:r>
      <w:r w:rsidRPr="00EF4394">
        <w:rPr>
          <w:rFonts w:cs="Arial"/>
          <w:szCs w:val="22"/>
        </w:rPr>
        <w:t xml:space="preserve">: </w:t>
      </w:r>
      <w:r w:rsidRPr="00DC5BB6">
        <w:rPr>
          <w:sz w:val="24"/>
        </w:rPr>
        <w:t xml:space="preserve"> </w:t>
      </w:r>
      <w:sdt>
        <w:sdtPr>
          <w:rPr>
            <w:szCs w:val="22"/>
          </w:rPr>
          <w:alias w:val="credential_4_country"/>
          <w:tag w:val="credential_4_country"/>
          <w:id w:val="54183688"/>
          <w:placeholder>
            <w:docPart w:val="34F5B185BCA740668BF29B25F3EC75A0"/>
          </w:placeholder>
          <w:dataBinding w:xpath="/evaldoctemplate[1]/credential_4_country[1]" w:storeItemID="{138D6583-E365-4C05-B599-AFF8A175A1D4}"/>
          <w:text/>
        </w:sdtPr>
        <w:sdtContent>
          <w:r w:rsidR="00026BF2">
            <w:rPr>
              <w:szCs w:val="22"/>
            </w:rPr>
            <w:t>credential 4 country</w:t>
          </w:r>
        </w:sdtContent>
      </w:sdt>
    </w:p>
    <w:p w:rsidR="007B28C2" w:rsidRPr="00EF4394" w:rsidRDefault="007B28C2" w:rsidP="007B28C2">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4_institution"/>
          <w:tag w:val="credential_4_institution"/>
          <w:id w:val="54183689"/>
          <w:placeholder>
            <w:docPart w:val="3261DCB8FC104950A2FDC143F4783821"/>
          </w:placeholder>
          <w:dataBinding w:xpath="/evaldoctemplate[1]/credential_4_institution[1]" w:storeItemID="{138D6583-E365-4C05-B599-AFF8A175A1D4}"/>
          <w:text/>
        </w:sdtPr>
        <w:sdtEndPr>
          <w:rPr>
            <w:b/>
            <w:i/>
          </w:rPr>
        </w:sdtEndPr>
        <w:sdtContent>
          <w:r w:rsidR="00026BF2">
            <w:rPr>
              <w:rFonts w:cs="Arial"/>
              <w:szCs w:val="22"/>
            </w:rPr>
            <w:t>credential 4 institution</w:t>
          </w:r>
        </w:sdtContent>
      </w:sdt>
    </w:p>
    <w:p w:rsidR="007B28C2" w:rsidRPr="00EF4394" w:rsidRDefault="007B28C2" w:rsidP="007B28C2">
      <w:pPr>
        <w:ind w:left="720"/>
        <w:jc w:val="both"/>
        <w:rPr>
          <w:szCs w:val="22"/>
        </w:rPr>
      </w:pPr>
      <w:r w:rsidRPr="00EF4394">
        <w:rPr>
          <w:szCs w:val="22"/>
          <w:u w:val="single"/>
        </w:rPr>
        <w:t>Recognition:</w:t>
      </w:r>
      <w:r w:rsidRPr="00EF4394">
        <w:rPr>
          <w:szCs w:val="22"/>
        </w:rPr>
        <w:t xml:space="preserve"> </w:t>
      </w:r>
      <w:sdt>
        <w:sdtPr>
          <w:rPr>
            <w:szCs w:val="22"/>
          </w:rPr>
          <w:alias w:val="credential_4_recognition"/>
          <w:tag w:val="credential_4_recognition"/>
          <w:id w:val="54183690"/>
          <w:placeholder>
            <w:docPart w:val="3261DCB8FC104950A2FDC143F4783821"/>
          </w:placeholder>
          <w:dataBinding w:xpath="/evaldoctemplate[1]/credential_4_recognition[1]" w:storeItemID="{138D6583-E365-4C05-B599-AFF8A175A1D4}"/>
          <w:text/>
        </w:sdtPr>
        <w:sdtContent>
          <w:r w:rsidR="00026BF2">
            <w:rPr>
              <w:szCs w:val="22"/>
            </w:rPr>
            <w:t>credential 4 recognition</w:t>
          </w:r>
        </w:sdtContent>
      </w:sdt>
    </w:p>
    <w:p w:rsidR="007B28C2" w:rsidRPr="00EF4394" w:rsidRDefault="007B28C2" w:rsidP="007B28C2">
      <w:pPr>
        <w:jc w:val="both"/>
        <w:rPr>
          <w:szCs w:val="22"/>
          <w:u w:val="single"/>
        </w:rPr>
      </w:pPr>
    </w:p>
    <w:p w:rsidR="007B28C2" w:rsidRPr="00EF4394" w:rsidRDefault="007B28C2" w:rsidP="007B28C2">
      <w:pPr>
        <w:pStyle w:val="BodyText"/>
      </w:pPr>
      <w:r w:rsidRPr="00EF4394">
        <w:rPr>
          <w:szCs w:val="22"/>
          <w:u w:val="single"/>
        </w:rPr>
        <w:t>US Recommendation:</w:t>
      </w:r>
      <w:r w:rsidRPr="00EF4394">
        <w:rPr>
          <w:szCs w:val="22"/>
        </w:rPr>
        <w:t xml:space="preserve"> </w:t>
      </w:r>
      <w:sdt>
        <w:sdtPr>
          <w:rPr>
            <w:szCs w:val="22"/>
          </w:rPr>
          <w:alias w:val="credential_4_us"/>
          <w:tag w:val="credential_4_us"/>
          <w:id w:val="54183691"/>
          <w:placeholder>
            <w:docPart w:val="3261DCB8FC104950A2FDC143F4783821"/>
          </w:placeholder>
          <w:dataBinding w:xpath="/evaldoctemplate[1]/credential_4_us[1]" w:storeItemID="{138D6583-E365-4C05-B599-AFF8A175A1D4}"/>
          <w:text/>
        </w:sdtPr>
        <w:sdtContent>
          <w:r w:rsidR="00026BF2">
            <w:rPr>
              <w:szCs w:val="22"/>
            </w:rPr>
            <w:t>credential 4 us recommendation</w:t>
          </w:r>
        </w:sdtContent>
      </w:sdt>
    </w:p>
    <w:p w:rsidR="009D5034" w:rsidRDefault="009D5034" w:rsidP="00874777">
      <w:pPr>
        <w:jc w:val="both"/>
        <w:rPr>
          <w:rFonts w:cs="Arial"/>
          <w:szCs w:val="22"/>
        </w:rPr>
      </w:pPr>
    </w:p>
    <w:p w:rsidR="00030410" w:rsidRDefault="00030410" w:rsidP="00874777">
      <w:pPr>
        <w:jc w:val="both"/>
        <w:rPr>
          <w:rFonts w:cs="Arial"/>
          <w:szCs w:val="22"/>
        </w:rPr>
      </w:pPr>
    </w:p>
    <w:p w:rsidR="00030410" w:rsidRDefault="00030410" w:rsidP="00874777">
      <w:pPr>
        <w:jc w:val="both"/>
        <w:rPr>
          <w:rFonts w:cs="Arial"/>
          <w:szCs w:val="22"/>
        </w:rPr>
      </w:pPr>
    </w:p>
    <w:p w:rsidR="00030410" w:rsidRDefault="00030410" w:rsidP="00874777">
      <w:pPr>
        <w:jc w:val="both"/>
        <w:rPr>
          <w:rFonts w:cs="Arial"/>
          <w:szCs w:val="22"/>
        </w:rPr>
      </w:pPr>
    </w:p>
    <w:p w:rsidR="00030410" w:rsidRDefault="00030410" w:rsidP="00874777">
      <w:pPr>
        <w:jc w:val="both"/>
        <w:rPr>
          <w:rFonts w:cs="Arial"/>
          <w:szCs w:val="22"/>
        </w:rPr>
      </w:pPr>
    </w:p>
    <w:p w:rsidR="00030410" w:rsidRDefault="00030410" w:rsidP="00874777">
      <w:pPr>
        <w:jc w:val="both"/>
        <w:rPr>
          <w:rFonts w:cs="Arial"/>
          <w:szCs w:val="22"/>
        </w:rPr>
      </w:pPr>
    </w:p>
    <w:p w:rsidR="00030410" w:rsidRDefault="00030410" w:rsidP="00874777">
      <w:pPr>
        <w:jc w:val="both"/>
        <w:rPr>
          <w:rFonts w:cs="Arial"/>
          <w:szCs w:val="22"/>
        </w:rPr>
      </w:pPr>
    </w:p>
    <w:p w:rsidR="00030410" w:rsidRDefault="00030410" w:rsidP="00874777">
      <w:pPr>
        <w:jc w:val="both"/>
        <w:rPr>
          <w:rFonts w:cs="Arial"/>
          <w:szCs w:val="22"/>
        </w:rPr>
      </w:pPr>
    </w:p>
    <w:p w:rsidR="00030410" w:rsidRPr="00EF4394" w:rsidRDefault="00030410" w:rsidP="00030410">
      <w:pPr>
        <w:jc w:val="both"/>
        <w:rPr>
          <w:rFonts w:cs="Arial"/>
          <w:szCs w:val="22"/>
        </w:rPr>
      </w:pPr>
      <w:r w:rsidRPr="00EF4394">
        <w:rPr>
          <w:rFonts w:cs="Arial"/>
          <w:b/>
          <w:szCs w:val="22"/>
        </w:rPr>
        <w:t>Credential</w:t>
      </w:r>
      <w:r>
        <w:rPr>
          <w:rFonts w:cs="Arial"/>
          <w:b/>
          <w:szCs w:val="22"/>
        </w:rPr>
        <w:t xml:space="preserve"> 5</w:t>
      </w:r>
      <w:r w:rsidRPr="00EF4394">
        <w:rPr>
          <w:rFonts w:cs="Arial"/>
          <w:b/>
          <w:szCs w:val="22"/>
        </w:rPr>
        <w:t>:</w:t>
      </w:r>
    </w:p>
    <w:p w:rsidR="00030410" w:rsidRPr="00934167" w:rsidRDefault="00030410" w:rsidP="00030410">
      <w:pPr>
        <w:tabs>
          <w:tab w:val="left" w:pos="810"/>
        </w:tabs>
        <w:ind w:left="720"/>
        <w:jc w:val="both"/>
        <w:rPr>
          <w:rFonts w:cs="Arial"/>
          <w:szCs w:val="22"/>
        </w:rPr>
      </w:pPr>
      <w:proofErr w:type="spellStart"/>
      <w:r w:rsidRPr="00EF4394">
        <w:rPr>
          <w:rFonts w:cs="Arial"/>
          <w:szCs w:val="22"/>
          <w:u w:val="single"/>
        </w:rPr>
        <w:t>Documents</w:t>
      </w:r>
      <w:proofErr w:type="gramStart"/>
      <w:r w:rsidRPr="00EF4394">
        <w:rPr>
          <w:rFonts w:cs="Arial"/>
          <w:szCs w:val="22"/>
          <w:u w:val="single"/>
        </w:rPr>
        <w:t>:</w:t>
      </w:r>
      <w:proofErr w:type="gramEnd"/>
      <w:sdt>
        <w:sdtPr>
          <w:rPr>
            <w:rFonts w:cs="Arial"/>
            <w:szCs w:val="22"/>
          </w:rPr>
          <w:alias w:val="credential_5_documents"/>
          <w:tag w:val="credential_5_documents"/>
          <w:id w:val="54183701"/>
          <w:placeholder>
            <w:docPart w:val="C5F80FCF79754D08B5C30139566C774B"/>
          </w:placeholder>
          <w:dataBinding w:xpath="/evaldoctemplate[1]/credential_5_documents[1]" w:storeItemID="{138D6583-E365-4C05-B599-AFF8A175A1D4}"/>
          <w:text/>
        </w:sdtPr>
        <w:sdtContent>
          <w:r w:rsidR="00B450C2">
            <w:rPr>
              <w:rFonts w:cs="Arial"/>
              <w:szCs w:val="22"/>
            </w:rPr>
            <w:t>credential</w:t>
          </w:r>
          <w:proofErr w:type="spellEnd"/>
          <w:r w:rsidR="00B450C2">
            <w:rPr>
              <w:rFonts w:cs="Arial"/>
              <w:szCs w:val="22"/>
            </w:rPr>
            <w:t xml:space="preserve"> 5 </w:t>
          </w:r>
          <w:proofErr w:type="spellStart"/>
          <w:r w:rsidR="00B450C2">
            <w:rPr>
              <w:rFonts w:cs="Arial"/>
              <w:szCs w:val="22"/>
            </w:rPr>
            <w:t>Docuemnt</w:t>
          </w:r>
          <w:proofErr w:type="spellEnd"/>
          <w:r w:rsidR="00B450C2">
            <w:rPr>
              <w:rFonts w:cs="Arial"/>
              <w:szCs w:val="22"/>
            </w:rPr>
            <w:t>(place holder)</w:t>
          </w:r>
        </w:sdtContent>
      </w:sdt>
    </w:p>
    <w:p w:rsidR="00030410" w:rsidRPr="00EF4394" w:rsidRDefault="00030410" w:rsidP="00030410">
      <w:pPr>
        <w:ind w:left="720"/>
        <w:jc w:val="both"/>
        <w:rPr>
          <w:rFonts w:cs="Arial"/>
          <w:szCs w:val="22"/>
        </w:rPr>
      </w:pPr>
      <w:r w:rsidRPr="00EF4394">
        <w:rPr>
          <w:rFonts w:cs="Arial"/>
          <w:szCs w:val="22"/>
          <w:u w:val="single"/>
        </w:rPr>
        <w:t>Program:</w:t>
      </w:r>
      <w:r w:rsidRPr="00EF4394">
        <w:rPr>
          <w:rFonts w:cs="Arial"/>
          <w:szCs w:val="22"/>
        </w:rPr>
        <w:t xml:space="preserve"> </w:t>
      </w:r>
      <w:sdt>
        <w:sdtPr>
          <w:rPr>
            <w:rFonts w:cs="Arial"/>
            <w:szCs w:val="22"/>
          </w:rPr>
          <w:alias w:val="credential_5_program"/>
          <w:tag w:val="credential_5_program"/>
          <w:id w:val="54183702"/>
          <w:placeholder>
            <w:docPart w:val="240C61B264EB43C3891648174B19AB38"/>
          </w:placeholder>
          <w:dataBinding w:xpath="/evaldoctemplate[1]/credential_5_program[1]" w:storeItemID="{138D6583-E365-4C05-B599-AFF8A175A1D4}"/>
          <w:text/>
        </w:sdtPr>
        <w:sdtContent>
          <w:r w:rsidR="00B450C2">
            <w:rPr>
              <w:rFonts w:cs="Arial"/>
              <w:szCs w:val="22"/>
            </w:rPr>
            <w:t>credential 5 program</w:t>
          </w:r>
        </w:sdtContent>
      </w:sdt>
    </w:p>
    <w:p w:rsidR="00030410" w:rsidRPr="00EF4394" w:rsidRDefault="00030410" w:rsidP="00030410">
      <w:pPr>
        <w:ind w:firstLine="720"/>
        <w:jc w:val="both"/>
        <w:rPr>
          <w:rFonts w:cs="Arial"/>
          <w:szCs w:val="22"/>
        </w:rPr>
      </w:pPr>
      <w:r w:rsidRPr="00EF4394">
        <w:rPr>
          <w:rFonts w:cs="Arial"/>
          <w:szCs w:val="22"/>
          <w:u w:val="single"/>
        </w:rPr>
        <w:t>Country</w:t>
      </w:r>
      <w:r w:rsidRPr="00EF4394">
        <w:rPr>
          <w:rFonts w:cs="Arial"/>
          <w:szCs w:val="22"/>
        </w:rPr>
        <w:t xml:space="preserve">: </w:t>
      </w:r>
      <w:r w:rsidRPr="00DC5BB6">
        <w:rPr>
          <w:sz w:val="24"/>
        </w:rPr>
        <w:t xml:space="preserve"> </w:t>
      </w:r>
      <w:sdt>
        <w:sdtPr>
          <w:rPr>
            <w:szCs w:val="22"/>
          </w:rPr>
          <w:alias w:val="credential_5_country"/>
          <w:tag w:val="credential_5_country"/>
          <w:id w:val="54183703"/>
          <w:placeholder>
            <w:docPart w:val="090D2671EE154B26A257939EDF62EB7F"/>
          </w:placeholder>
          <w:dataBinding w:xpath="/evaldoctemplate[1]/credential_5_country[1]" w:storeItemID="{138D6583-E365-4C05-B599-AFF8A175A1D4}"/>
          <w:text/>
        </w:sdtPr>
        <w:sdtContent>
          <w:r w:rsidR="00B450C2">
            <w:rPr>
              <w:szCs w:val="22"/>
            </w:rPr>
            <w:t>credential 5 country</w:t>
          </w:r>
        </w:sdtContent>
      </w:sdt>
    </w:p>
    <w:p w:rsidR="00030410" w:rsidRPr="00EF4394" w:rsidRDefault="00030410" w:rsidP="00030410">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5_institution"/>
          <w:tag w:val="credential_5_institution"/>
          <w:id w:val="54183704"/>
          <w:placeholder>
            <w:docPart w:val="240C61B264EB43C3891648174B19AB38"/>
          </w:placeholder>
          <w:dataBinding w:xpath="/evaldoctemplate[1]/credential_5_institution[1]" w:storeItemID="{138D6583-E365-4C05-B599-AFF8A175A1D4}"/>
          <w:text/>
        </w:sdtPr>
        <w:sdtEndPr>
          <w:rPr>
            <w:b/>
            <w:i/>
          </w:rPr>
        </w:sdtEndPr>
        <w:sdtContent>
          <w:r w:rsidR="00B450C2">
            <w:rPr>
              <w:rFonts w:cs="Arial"/>
              <w:szCs w:val="22"/>
            </w:rPr>
            <w:t>credential 5 institution</w:t>
          </w:r>
        </w:sdtContent>
      </w:sdt>
    </w:p>
    <w:p w:rsidR="00030410" w:rsidRPr="00EF4394" w:rsidRDefault="00030410" w:rsidP="00030410">
      <w:pPr>
        <w:ind w:left="720"/>
        <w:jc w:val="both"/>
        <w:rPr>
          <w:szCs w:val="22"/>
        </w:rPr>
      </w:pPr>
      <w:r w:rsidRPr="00EF4394">
        <w:rPr>
          <w:szCs w:val="22"/>
          <w:u w:val="single"/>
        </w:rPr>
        <w:t>Recognition:</w:t>
      </w:r>
      <w:r w:rsidRPr="00EF4394">
        <w:rPr>
          <w:szCs w:val="22"/>
        </w:rPr>
        <w:t xml:space="preserve"> </w:t>
      </w:r>
      <w:sdt>
        <w:sdtPr>
          <w:rPr>
            <w:szCs w:val="22"/>
          </w:rPr>
          <w:alias w:val="credential_5_recognition"/>
          <w:tag w:val="credential_5_recognition"/>
          <w:id w:val="54183705"/>
          <w:placeholder>
            <w:docPart w:val="240C61B264EB43C3891648174B19AB38"/>
          </w:placeholder>
          <w:dataBinding w:xpath="/evaldoctemplate[1]/credential_5_recognition[1]" w:storeItemID="{138D6583-E365-4C05-B599-AFF8A175A1D4}"/>
          <w:text/>
        </w:sdtPr>
        <w:sdtContent>
          <w:r w:rsidR="00B450C2">
            <w:rPr>
              <w:szCs w:val="22"/>
            </w:rPr>
            <w:t>credential 5 recognition</w:t>
          </w:r>
        </w:sdtContent>
      </w:sdt>
    </w:p>
    <w:p w:rsidR="00030410" w:rsidRPr="00EF4394" w:rsidRDefault="00030410" w:rsidP="00030410">
      <w:pPr>
        <w:jc w:val="both"/>
        <w:rPr>
          <w:szCs w:val="22"/>
          <w:u w:val="single"/>
        </w:rPr>
      </w:pPr>
    </w:p>
    <w:p w:rsidR="00030410" w:rsidRPr="00EF4394" w:rsidRDefault="00030410" w:rsidP="00030410">
      <w:pPr>
        <w:pStyle w:val="BodyText"/>
      </w:pPr>
      <w:r w:rsidRPr="00EF4394">
        <w:rPr>
          <w:szCs w:val="22"/>
          <w:u w:val="single"/>
        </w:rPr>
        <w:t>US Recommendation:</w:t>
      </w:r>
      <w:r w:rsidRPr="00EF4394">
        <w:rPr>
          <w:szCs w:val="22"/>
        </w:rPr>
        <w:t xml:space="preserve"> </w:t>
      </w:r>
      <w:sdt>
        <w:sdtPr>
          <w:rPr>
            <w:szCs w:val="22"/>
          </w:rPr>
          <w:alias w:val="credential_5_us"/>
          <w:tag w:val="credential_5_us"/>
          <w:id w:val="54183706"/>
          <w:placeholder>
            <w:docPart w:val="240C61B264EB43C3891648174B19AB38"/>
          </w:placeholder>
          <w:dataBinding w:xpath="/evaldoctemplate[1]/credential_5_us[1]" w:storeItemID="{138D6583-E365-4C05-B599-AFF8A175A1D4}"/>
          <w:text/>
        </w:sdtPr>
        <w:sdtContent>
          <w:r w:rsidR="00B450C2">
            <w:rPr>
              <w:szCs w:val="22"/>
            </w:rPr>
            <w:t>credential 5 us recommendation</w:t>
          </w:r>
        </w:sdtContent>
      </w:sdt>
    </w:p>
    <w:p w:rsidR="00030410" w:rsidRPr="00EF4394" w:rsidRDefault="00030410" w:rsidP="00030410">
      <w:pPr>
        <w:jc w:val="both"/>
        <w:rPr>
          <w:rFonts w:cs="Arial"/>
          <w:szCs w:val="22"/>
        </w:rPr>
      </w:pPr>
    </w:p>
    <w:p w:rsidR="007B28C2" w:rsidRDefault="007B28C2" w:rsidP="001A78BB">
      <w:pPr>
        <w:jc w:val="center"/>
        <w:rPr>
          <w:b/>
          <w:sz w:val="24"/>
          <w:szCs w:val="24"/>
        </w:rPr>
      </w:pPr>
    </w:p>
    <w:p w:rsidR="00BF617B" w:rsidRPr="00EF4394" w:rsidRDefault="001A78BB" w:rsidP="001A78BB">
      <w:pPr>
        <w:jc w:val="center"/>
        <w:rPr>
          <w:b/>
          <w:sz w:val="24"/>
          <w:szCs w:val="24"/>
        </w:rPr>
      </w:pPr>
      <w:r w:rsidRPr="00EF4394">
        <w:rPr>
          <w:b/>
          <w:sz w:val="24"/>
          <w:szCs w:val="24"/>
        </w:rPr>
        <w:t>GRADE POINT AVERAGE</w:t>
      </w:r>
    </w:p>
    <w:p w:rsidR="001A78BB" w:rsidRPr="00EF4394" w:rsidRDefault="001A78BB"/>
    <w:p w:rsidR="001A78BB" w:rsidRPr="00EF4394" w:rsidRDefault="001A78BB" w:rsidP="001A78BB">
      <w:pPr>
        <w:jc w:val="both"/>
      </w:pPr>
      <w:r w:rsidRPr="00EF4394">
        <w:rPr>
          <w:u w:val="single"/>
        </w:rPr>
        <w:t>Grading Scale:</w:t>
      </w:r>
      <w:r w:rsidRPr="00EF4394">
        <w:t xml:space="preserve">  </w:t>
      </w:r>
      <w:sdt>
        <w:sdtPr>
          <w:alias w:val="credential_1_grade"/>
          <w:tag w:val="credential_1_grade"/>
          <w:id w:val="22240152"/>
          <w:placeholder>
            <w:docPart w:val="00DEBA7751184009BDA40AAF6C90DBBF"/>
          </w:placeholder>
          <w:dataBinding w:xpath="/evaldoctemplate[1]/credential_1_grade[1]" w:storeItemID="{138D6583-E365-4C05-B599-AFF8A175A1D4}"/>
          <w:text/>
        </w:sdtPr>
        <w:sdtContent>
          <w:r w:rsidR="006F6FBF">
            <w:t>credential 1 grade scale</w:t>
          </w:r>
        </w:sdtContent>
      </w:sdt>
    </w:p>
    <w:p w:rsidR="009D5034" w:rsidRDefault="009D5034" w:rsidP="001A78BB">
      <w:pPr>
        <w:jc w:val="both"/>
      </w:pPr>
    </w:p>
    <w:p w:rsidR="008C1353" w:rsidRPr="00EF4394" w:rsidRDefault="008C1353" w:rsidP="008C1353">
      <w:pPr>
        <w:jc w:val="both"/>
      </w:pPr>
      <w:r w:rsidRPr="00EF4394">
        <w:rPr>
          <w:u w:val="single"/>
        </w:rPr>
        <w:t>Grading Scale:</w:t>
      </w:r>
      <w:r w:rsidRPr="00EF4394">
        <w:t xml:space="preserve">  </w:t>
      </w:r>
      <w:sdt>
        <w:sdtPr>
          <w:alias w:val="credential_2_grade"/>
          <w:tag w:val="credential_2_grade"/>
          <w:id w:val="54183668"/>
          <w:placeholder>
            <w:docPart w:val="48698DF181944DC8BFF71C6D3CA393BA"/>
          </w:placeholder>
          <w:dataBinding w:xpath="/evaldoctemplate[1]/credential_2_grade[1]" w:storeItemID="{138D6583-E365-4C05-B599-AFF8A175A1D4}"/>
          <w:text/>
        </w:sdtPr>
        <w:sdtContent>
          <w:r w:rsidR="00CB65AF">
            <w:t>credential 2 grade scale</w:t>
          </w:r>
        </w:sdtContent>
      </w:sdt>
    </w:p>
    <w:p w:rsidR="008C1353" w:rsidRDefault="008C1353" w:rsidP="001A78BB">
      <w:pPr>
        <w:jc w:val="both"/>
      </w:pPr>
    </w:p>
    <w:p w:rsidR="00170E15" w:rsidRPr="00EF4394" w:rsidRDefault="00170E15" w:rsidP="00170E15">
      <w:pPr>
        <w:jc w:val="both"/>
      </w:pPr>
      <w:r w:rsidRPr="00EF4394">
        <w:rPr>
          <w:u w:val="single"/>
        </w:rPr>
        <w:t>Grading Scale:</w:t>
      </w:r>
      <w:r w:rsidRPr="00EF4394">
        <w:t xml:space="preserve">  </w:t>
      </w:r>
      <w:sdt>
        <w:sdtPr>
          <w:alias w:val="credential_3_grade"/>
          <w:tag w:val="credential_3_grade"/>
          <w:id w:val="54183683"/>
          <w:placeholder>
            <w:docPart w:val="EE9346F25DF24826B1BE4A413F095F5F"/>
          </w:placeholder>
          <w:dataBinding w:xpath="/evaldoctemplate[1]/credential_3_grade[1]" w:storeItemID="{138D6583-E365-4C05-B599-AFF8A175A1D4}"/>
          <w:text/>
        </w:sdtPr>
        <w:sdtContent>
          <w:r w:rsidR="00E140EC">
            <w:t>credential 3 grade scale</w:t>
          </w:r>
        </w:sdtContent>
      </w:sdt>
    </w:p>
    <w:p w:rsidR="00170E15" w:rsidRPr="00EF4394" w:rsidRDefault="00170E15" w:rsidP="00170E15">
      <w:pPr>
        <w:jc w:val="both"/>
      </w:pPr>
    </w:p>
    <w:p w:rsidR="007B28C2" w:rsidRPr="00EF4394" w:rsidRDefault="007B28C2" w:rsidP="007B28C2">
      <w:pPr>
        <w:jc w:val="both"/>
      </w:pPr>
      <w:r w:rsidRPr="00EF4394">
        <w:rPr>
          <w:u w:val="single"/>
        </w:rPr>
        <w:t>Grading Scale:</w:t>
      </w:r>
      <w:r w:rsidRPr="00EF4394">
        <w:t xml:space="preserve">  </w:t>
      </w:r>
      <w:sdt>
        <w:sdtPr>
          <w:alias w:val="credential_4_grade"/>
          <w:tag w:val="credential_4_grade"/>
          <w:id w:val="54183698"/>
          <w:placeholder>
            <w:docPart w:val="14513475EF9F43328C277A28AA425DE4"/>
          </w:placeholder>
          <w:dataBinding w:xpath="/evaldoctemplate[1]/credential_4_grade[1]" w:storeItemID="{138D6583-E365-4C05-B599-AFF8A175A1D4}"/>
          <w:text/>
        </w:sdtPr>
        <w:sdtContent>
          <w:r w:rsidR="00026BF2">
            <w:t>credential 4 grade scale</w:t>
          </w:r>
        </w:sdtContent>
      </w:sdt>
    </w:p>
    <w:p w:rsidR="00170E15" w:rsidRDefault="00170E15" w:rsidP="001A78BB">
      <w:pPr>
        <w:jc w:val="both"/>
      </w:pPr>
    </w:p>
    <w:p w:rsidR="00030410" w:rsidRPr="00EF4394" w:rsidRDefault="00030410" w:rsidP="00030410">
      <w:pPr>
        <w:jc w:val="both"/>
      </w:pPr>
      <w:r w:rsidRPr="00EF4394">
        <w:rPr>
          <w:u w:val="single"/>
        </w:rPr>
        <w:t>Grading Scale:</w:t>
      </w:r>
      <w:r w:rsidRPr="00EF4394">
        <w:t xml:space="preserve">  </w:t>
      </w:r>
      <w:sdt>
        <w:sdtPr>
          <w:alias w:val="credential_5_grade"/>
          <w:tag w:val="credential_5_grade"/>
          <w:id w:val="54183713"/>
          <w:placeholder>
            <w:docPart w:val="A8E3031BA99A426681FE53B19616E67B"/>
          </w:placeholder>
          <w:dataBinding w:xpath="/evaldoctemplate[1]/credential_5_grade[1]" w:storeItemID="{138D6583-E365-4C05-B599-AFF8A175A1D4}"/>
          <w:text/>
        </w:sdtPr>
        <w:sdtContent>
          <w:r w:rsidR="00B450C2">
            <w:t>credential 5 grade scale</w:t>
          </w:r>
        </w:sdtContent>
      </w:sdt>
    </w:p>
    <w:p w:rsidR="00030410" w:rsidRPr="00EF4394" w:rsidRDefault="00030410" w:rsidP="001A78BB">
      <w:pPr>
        <w:jc w:val="both"/>
      </w:pPr>
    </w:p>
    <w:p w:rsidR="00836E9E" w:rsidRPr="00EF4394" w:rsidRDefault="00836E9E" w:rsidP="001A78BB">
      <w:pPr>
        <w:tabs>
          <w:tab w:val="left" w:pos="3326"/>
          <w:tab w:val="left" w:pos="5227"/>
          <w:tab w:val="left" w:pos="6840"/>
          <w:tab w:val="left" w:pos="8107"/>
        </w:tabs>
      </w:pPr>
    </w:p>
    <w:p w:rsidR="001A78BB" w:rsidRPr="00EF4394" w:rsidRDefault="001A78BB" w:rsidP="001A78BB">
      <w:pPr>
        <w:jc w:val="both"/>
      </w:pPr>
      <w:r w:rsidRPr="00EF4394">
        <w:t>For additional information or if typographical errors are found, please contact SDR Educational Consultants within thirty days.</w:t>
      </w:r>
    </w:p>
    <w:p w:rsidR="00465B7F" w:rsidRPr="00EF4394" w:rsidRDefault="00465B7F" w:rsidP="00E4650E">
      <w:pPr>
        <w:jc w:val="both"/>
        <w:rPr>
          <w:b/>
        </w:rPr>
      </w:pPr>
    </w:p>
    <w:p w:rsidR="00465B7F" w:rsidRPr="00EF4394" w:rsidRDefault="00465B7F" w:rsidP="00E4650E">
      <w:pPr>
        <w:jc w:val="both"/>
        <w:rPr>
          <w:u w:val="single"/>
        </w:rPr>
      </w:pPr>
    </w:p>
    <w:p w:rsidR="00E41822" w:rsidRDefault="00E41822" w:rsidP="008F5D78">
      <w:pPr>
        <w:rPr>
          <w:b/>
          <w:sz w:val="18"/>
        </w:rPr>
      </w:pPr>
    </w:p>
    <w:p w:rsidR="001B0DE4" w:rsidRDefault="001B0DE4"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7B28C2" w:rsidRDefault="007B28C2"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Pr="00EF4394" w:rsidRDefault="001B0DE4" w:rsidP="008F5D78">
      <w:pPr>
        <w:rPr>
          <w:b/>
          <w:sz w:val="18"/>
        </w:rPr>
      </w:pPr>
    </w:p>
    <w:p w:rsidR="00836E9E" w:rsidRPr="00EF4394" w:rsidRDefault="00836E9E"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Default="009D5034" w:rsidP="008F5D78">
      <w:pPr>
        <w:rPr>
          <w:b/>
          <w:sz w:val="18"/>
          <w:lang w:val="es-ES"/>
        </w:rPr>
      </w:pPr>
    </w:p>
    <w:p w:rsidR="007B28C2" w:rsidRPr="00EF4394" w:rsidRDefault="007B28C2"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2"/>
          <w:szCs w:val="12"/>
          <w:lang w:val="es-ES"/>
        </w:rPr>
      </w:pPr>
    </w:p>
    <w:p w:rsidR="008F5D78" w:rsidRPr="00EF4394" w:rsidRDefault="008F5D78" w:rsidP="008F5D78">
      <w:pPr>
        <w:rPr>
          <w:b/>
          <w:sz w:val="18"/>
          <w:lang w:val="es-ES"/>
        </w:rPr>
      </w:pPr>
      <w:r w:rsidRPr="00EF4394">
        <w:rPr>
          <w:b/>
          <w:sz w:val="18"/>
          <w:lang w:val="es-ES"/>
        </w:rPr>
        <w:t xml:space="preserve">NOTES:          </w:t>
      </w:r>
    </w:p>
    <w:p w:rsidR="008F5D78" w:rsidRPr="00EF4394" w:rsidRDefault="008F5D78" w:rsidP="008F5D78">
      <w:pPr>
        <w:numPr>
          <w:ilvl w:val="0"/>
          <w:numId w:val="12"/>
        </w:numPr>
        <w:tabs>
          <w:tab w:val="left" w:pos="3326"/>
          <w:tab w:val="left" w:pos="5227"/>
          <w:tab w:val="left" w:pos="6840"/>
          <w:tab w:val="left" w:pos="8107"/>
        </w:tabs>
        <w:jc w:val="both"/>
        <w:rPr>
          <w:sz w:val="16"/>
          <w:szCs w:val="16"/>
        </w:rPr>
      </w:pPr>
      <w:r w:rsidRPr="00EF4394">
        <w:rPr>
          <w:sz w:val="16"/>
          <w:szCs w:val="16"/>
        </w:rPr>
        <w:t>This r</w:t>
      </w:r>
      <w:r w:rsidR="00D27D8B" w:rsidRPr="00EF4394">
        <w:rPr>
          <w:sz w:val="16"/>
          <w:szCs w:val="16"/>
        </w:rPr>
        <w:t>eport contains ___</w:t>
      </w:r>
      <w:r w:rsidR="001A78BB" w:rsidRPr="00EF4394">
        <w:rPr>
          <w:sz w:val="16"/>
          <w:szCs w:val="16"/>
        </w:rPr>
        <w:t xml:space="preserve"> </w:t>
      </w:r>
      <w:r w:rsidRPr="00EF4394">
        <w:rPr>
          <w:sz w:val="16"/>
          <w:szCs w:val="16"/>
        </w:rPr>
        <w:t>pages.  The dry seal of SDR Educational Consultants is embossed on each page.</w:t>
      </w:r>
    </w:p>
    <w:p w:rsidR="008F5D78" w:rsidRPr="00EF4394" w:rsidRDefault="008F5D78" w:rsidP="008F5D78">
      <w:pPr>
        <w:pStyle w:val="BodyText2"/>
        <w:numPr>
          <w:ilvl w:val="0"/>
          <w:numId w:val="13"/>
        </w:numPr>
        <w:jc w:val="both"/>
        <w:rPr>
          <w:sz w:val="16"/>
          <w:szCs w:val="16"/>
        </w:rPr>
      </w:pPr>
      <w:r w:rsidRPr="00EF4394">
        <w:rPr>
          <w:sz w:val="16"/>
          <w:szCs w:val="16"/>
        </w:rPr>
        <w:t>The evaluator’s signature on the Affidavit of Evaluation page attests the accuracy of this evaluation.</w:t>
      </w:r>
    </w:p>
    <w:p w:rsidR="008F5D78" w:rsidRPr="00EF4394" w:rsidRDefault="008F5D78" w:rsidP="008F5D78">
      <w:pPr>
        <w:numPr>
          <w:ilvl w:val="0"/>
          <w:numId w:val="14"/>
        </w:numPr>
        <w:jc w:val="both"/>
        <w:rPr>
          <w:sz w:val="16"/>
          <w:szCs w:val="16"/>
        </w:rPr>
      </w:pPr>
      <w:r w:rsidRPr="00EF4394">
        <w:rPr>
          <w:sz w:val="16"/>
          <w:szCs w:val="16"/>
        </w:rPr>
        <w:t xml:space="preserve">SDR Educational Consultants subscribes to the standards and guidelines of national professional organizations concerned with international education in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As a long-time member of these organizations, we adhere to their codes of ethics for professional practice.  If more information is required, please contact SDR Educational Consultants.</w:t>
      </w:r>
    </w:p>
    <w:p w:rsidR="008F5D78" w:rsidRPr="00EF4394" w:rsidRDefault="008F5D78" w:rsidP="008F5D78">
      <w:pPr>
        <w:numPr>
          <w:ilvl w:val="0"/>
          <w:numId w:val="14"/>
        </w:numPr>
        <w:jc w:val="both"/>
        <w:rPr>
          <w:sz w:val="16"/>
          <w:szCs w:val="16"/>
        </w:rPr>
      </w:pPr>
      <w:r w:rsidRPr="00EF4394">
        <w:rPr>
          <w:rFonts w:cs="Arial"/>
          <w:sz w:val="16"/>
          <w:szCs w:val="16"/>
        </w:rPr>
        <w:t>If documents presented to us are found to be inaccurate, altered, or untrue in any way, we reserve the right to retain originals and to notify all whom we deem to be interested parties of the details of the misrepresentation.  PHOTOCOPIES of documents may not represent an accurate account of the studies unless the report specifically states that they have been verified.  </w:t>
      </w:r>
    </w:p>
    <w:p w:rsidR="008F5D78" w:rsidRPr="00EF4394" w:rsidRDefault="008F5D78" w:rsidP="008F5D78">
      <w:pPr>
        <w:pStyle w:val="BodyText"/>
        <w:numPr>
          <w:ilvl w:val="0"/>
          <w:numId w:val="14"/>
        </w:numPr>
        <w:rPr>
          <w:sz w:val="16"/>
          <w:szCs w:val="16"/>
        </w:rPr>
      </w:pPr>
      <w:r w:rsidRPr="00EF4394">
        <w:rPr>
          <w:sz w:val="16"/>
          <w:szCs w:val="16"/>
        </w:rPr>
        <w:t xml:space="preserve">This report has been carefully researched, prepared, and produced.  In the case typographical errors are found or for questions regarding the content of the evaluation, please submit written inquiries within thirty (30) days of issue for corrections or explanation. </w:t>
      </w:r>
    </w:p>
    <w:p w:rsidR="008F5D78" w:rsidRPr="00EF4394" w:rsidRDefault="008F5D78" w:rsidP="008F5D78">
      <w:pPr>
        <w:pStyle w:val="BodyText"/>
        <w:numPr>
          <w:ilvl w:val="0"/>
          <w:numId w:val="14"/>
        </w:numPr>
        <w:rPr>
          <w:sz w:val="16"/>
          <w:szCs w:val="16"/>
        </w:rPr>
      </w:pPr>
      <w:r w:rsidRPr="00EF4394">
        <w:rPr>
          <w:sz w:val="16"/>
          <w:szCs w:val="16"/>
        </w:rPr>
        <w:t xml:space="preserve">Due to the differences between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and foreign education systems, the evaluations do not necessarily equal the same number of credits, years of study, grades, and degrees/titles granted in the country of origin. </w:t>
      </w:r>
    </w:p>
    <w:p w:rsidR="008F5D78" w:rsidRPr="00EF4394" w:rsidRDefault="008F5D78" w:rsidP="008F5D78">
      <w:pPr>
        <w:numPr>
          <w:ilvl w:val="0"/>
          <w:numId w:val="14"/>
        </w:numPr>
        <w:jc w:val="both"/>
        <w:rPr>
          <w:sz w:val="16"/>
          <w:szCs w:val="16"/>
        </w:rPr>
      </w:pPr>
      <w:r w:rsidRPr="00EF4394">
        <w:rPr>
          <w:sz w:val="16"/>
          <w:szCs w:val="16"/>
        </w:rPr>
        <w:t xml:space="preserve">Academic equivalencies indicate the comparable level of formal education completed in a country outside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Professional equivalencies take into consideration the formal education completed and employment or other professional activities.  Academic equivalencies should be interpreted as valid for purposes of further study and employment in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while professional equivalencies indicate eligibility for professional employment and may be subject to approval by the admitting institutional or professional licensing board.</w:t>
      </w:r>
    </w:p>
    <w:p w:rsidR="008F5D78" w:rsidRPr="00EF4394" w:rsidRDefault="008F5D78" w:rsidP="008F5D78">
      <w:pPr>
        <w:numPr>
          <w:ilvl w:val="0"/>
          <w:numId w:val="14"/>
        </w:numPr>
        <w:jc w:val="both"/>
        <w:rPr>
          <w:b/>
          <w:sz w:val="16"/>
          <w:szCs w:val="16"/>
        </w:rPr>
      </w:pPr>
      <w:r w:rsidRPr="00EF4394">
        <w:rPr>
          <w:sz w:val="16"/>
          <w:szCs w:val="16"/>
        </w:rPr>
        <w:t xml:space="preserve">Independent evaluations are advisory in nature and are based on the best information available through international education research.  The admitting institution, office, or agency must determine, based on the information provided herein and on its internal policies, whether to accept or reject recommendations of this and all evaluations of foreign educational credentials.   </w:t>
      </w:r>
    </w:p>
    <w:p w:rsidR="008F5D78" w:rsidRPr="00EF4394" w:rsidRDefault="008F5D78" w:rsidP="008F5D78">
      <w:pPr>
        <w:jc w:val="both"/>
        <w:rPr>
          <w:b/>
          <w:sz w:val="20"/>
        </w:rPr>
      </w:pPr>
    </w:p>
    <w:p w:rsidR="008F5D78" w:rsidRPr="00EF4394" w:rsidRDefault="008F5D78" w:rsidP="008F5D78">
      <w:pPr>
        <w:jc w:val="both"/>
        <w:rPr>
          <w:b/>
          <w:sz w:val="18"/>
        </w:rPr>
      </w:pPr>
      <w:r w:rsidRPr="00EF4394">
        <w:rPr>
          <w:b/>
          <w:sz w:val="18"/>
        </w:rPr>
        <w:t>SOURCES:</w:t>
      </w:r>
    </w:p>
    <w:p w:rsidR="008F5D78" w:rsidRPr="00EF4394" w:rsidRDefault="008F5D78" w:rsidP="008F5D78">
      <w:pPr>
        <w:rPr>
          <w:rFonts w:cs="Arial"/>
          <w:b/>
          <w:bCs/>
          <w:color w:val="000000"/>
          <w:sz w:val="18"/>
        </w:rPr>
      </w:pPr>
    </w:p>
    <w:p w:rsidR="008F5D78" w:rsidRPr="00EF4394" w:rsidRDefault="008F5D78" w:rsidP="008F5D78">
      <w:pPr>
        <w:rPr>
          <w:rFonts w:cs="Arial"/>
          <w:color w:val="000000"/>
          <w:sz w:val="18"/>
          <w:szCs w:val="18"/>
        </w:rPr>
      </w:pPr>
      <w:r w:rsidRPr="00EF4394">
        <w:rPr>
          <w:rFonts w:cs="Arial"/>
          <w:b/>
          <w:bCs/>
          <w:color w:val="000000"/>
          <w:sz w:val="18"/>
          <w:szCs w:val="18"/>
        </w:rPr>
        <w:t xml:space="preserve">MEMBERSHIPS AND AFFILIATIONS:  </w:t>
      </w:r>
    </w:p>
    <w:p w:rsidR="008F5D78" w:rsidRPr="00EF4394" w:rsidRDefault="008F5D78" w:rsidP="008F5D78">
      <w:pPr>
        <w:rPr>
          <w:rFonts w:cs="Arial"/>
          <w:color w:val="000000"/>
          <w:sz w:val="18"/>
          <w:szCs w:val="18"/>
        </w:rPr>
      </w:pPr>
      <w:r w:rsidRPr="00EF4394">
        <w:rPr>
          <w:rFonts w:cs="Arial"/>
          <w:b/>
          <w:bCs/>
          <w:color w:val="000000"/>
          <w:sz w:val="18"/>
          <w:szCs w:val="18"/>
        </w:rPr>
        <w:t xml:space="preserve">AICE </w:t>
      </w:r>
      <w:r w:rsidRPr="00EF4394">
        <w:rPr>
          <w:rFonts w:cs="Arial"/>
          <w:color w:val="000000"/>
          <w:sz w:val="18"/>
          <w:szCs w:val="18"/>
        </w:rPr>
        <w:t>(</w:t>
      </w:r>
      <w:r w:rsidRPr="00EF4394">
        <w:rPr>
          <w:rFonts w:cs="Arial"/>
          <w:b/>
          <w:bCs/>
          <w:color w:val="000000"/>
          <w:sz w:val="18"/>
          <w:szCs w:val="18"/>
        </w:rPr>
        <w:t>Association of International Credentials Evaluators</w:t>
      </w:r>
      <w:r w:rsidRPr="00EF4394">
        <w:rPr>
          <w:rFonts w:cs="Arial"/>
          <w:color w:val="000000"/>
          <w:sz w:val="18"/>
          <w:szCs w:val="18"/>
        </w:rPr>
        <w:t>)</w:t>
      </w:r>
    </w:p>
    <w:p w:rsidR="008F5D78" w:rsidRPr="00EF4394" w:rsidRDefault="008F5D78" w:rsidP="008F5D78">
      <w:pPr>
        <w:rPr>
          <w:rFonts w:cs="Arial"/>
          <w:color w:val="000000"/>
          <w:sz w:val="16"/>
          <w:szCs w:val="16"/>
        </w:rPr>
      </w:pPr>
      <w:r w:rsidRPr="00EF4394">
        <w:rPr>
          <w:rFonts w:cs="Arial"/>
          <w:b/>
          <w:bCs/>
          <w:color w:val="000000"/>
          <w:sz w:val="16"/>
          <w:szCs w:val="16"/>
        </w:rPr>
        <w:t>ATA</w:t>
      </w:r>
      <w:r w:rsidRPr="00EF4394">
        <w:rPr>
          <w:rFonts w:cs="Arial"/>
          <w:color w:val="000000"/>
          <w:sz w:val="16"/>
          <w:szCs w:val="16"/>
        </w:rPr>
        <w:t xml:space="preserve"> (</w:t>
      </w:r>
      <w:r w:rsidRPr="00EF4394">
        <w:rPr>
          <w:rFonts w:cs="Arial"/>
          <w:b/>
          <w:bCs/>
          <w:color w:val="000000"/>
          <w:sz w:val="16"/>
          <w:szCs w:val="16"/>
        </w:rPr>
        <w:t>American Translators Association</w:t>
      </w:r>
      <w:r w:rsidRPr="00EF4394">
        <w:rPr>
          <w:rFonts w:cs="Arial"/>
          <w:color w:val="000000"/>
          <w:sz w:val="16"/>
          <w:szCs w:val="16"/>
        </w:rPr>
        <w:t>, Certified 1982)</w:t>
      </w:r>
    </w:p>
    <w:p w:rsidR="008F5D78" w:rsidRPr="00EF4394" w:rsidRDefault="008F5D78" w:rsidP="008F5D78">
      <w:pPr>
        <w:rPr>
          <w:rFonts w:cs="Arial"/>
          <w:color w:val="000000"/>
          <w:sz w:val="16"/>
          <w:szCs w:val="16"/>
        </w:rPr>
      </w:pPr>
      <w:r w:rsidRPr="00EF4394">
        <w:rPr>
          <w:rFonts w:cs="Arial"/>
          <w:b/>
          <w:bCs/>
          <w:color w:val="000000"/>
          <w:sz w:val="16"/>
          <w:szCs w:val="16"/>
        </w:rPr>
        <w:t>AATIA</w:t>
      </w:r>
      <w:r w:rsidRPr="00EF4394">
        <w:rPr>
          <w:rFonts w:cs="Arial"/>
          <w:color w:val="000000"/>
          <w:sz w:val="16"/>
          <w:szCs w:val="16"/>
        </w:rPr>
        <w:t xml:space="preserve"> (Austin Area Translators and Interpreters Association)</w:t>
      </w:r>
    </w:p>
    <w:p w:rsidR="008F5D78" w:rsidRPr="00EF4394" w:rsidRDefault="008F5D78" w:rsidP="008F5D78">
      <w:pPr>
        <w:rPr>
          <w:rFonts w:cs="Arial"/>
          <w:color w:val="000000"/>
          <w:sz w:val="16"/>
          <w:szCs w:val="16"/>
        </w:rPr>
      </w:pPr>
      <w:r w:rsidRPr="00EF4394">
        <w:rPr>
          <w:rFonts w:cs="Arial"/>
          <w:b/>
          <w:bCs/>
          <w:color w:val="000000"/>
          <w:sz w:val="16"/>
          <w:szCs w:val="16"/>
        </w:rPr>
        <w:t>HITA</w:t>
      </w:r>
      <w:r w:rsidRPr="00EF4394">
        <w:rPr>
          <w:rFonts w:cs="Arial"/>
          <w:color w:val="000000"/>
          <w:sz w:val="16"/>
          <w:szCs w:val="16"/>
        </w:rPr>
        <w:t xml:space="preserve"> (</w:t>
      </w:r>
      <w:smartTag w:uri="urn:schemas-microsoft-com:office:smarttags" w:element="City">
        <w:smartTag w:uri="urn:schemas-microsoft-com:office:smarttags" w:element="place">
          <w:r w:rsidRPr="00EF4394">
            <w:rPr>
              <w:rFonts w:cs="Arial"/>
              <w:color w:val="000000"/>
              <w:sz w:val="16"/>
              <w:szCs w:val="16"/>
            </w:rPr>
            <w:t>Houston</w:t>
          </w:r>
        </w:smartTag>
      </w:smartTag>
      <w:r w:rsidRPr="00EF4394">
        <w:rPr>
          <w:rFonts w:cs="Arial"/>
          <w:color w:val="000000"/>
          <w:sz w:val="16"/>
          <w:szCs w:val="16"/>
        </w:rPr>
        <w:t xml:space="preserve"> Interpreters and Translators Association)</w:t>
      </w:r>
    </w:p>
    <w:p w:rsidR="008F5D78" w:rsidRPr="00EF4394" w:rsidRDefault="008F5D78" w:rsidP="008F5D78">
      <w:pPr>
        <w:rPr>
          <w:rFonts w:cs="Arial"/>
          <w:color w:val="000000"/>
          <w:sz w:val="16"/>
          <w:szCs w:val="16"/>
        </w:rPr>
      </w:pPr>
      <w:r w:rsidRPr="00EF4394">
        <w:rPr>
          <w:rFonts w:cs="Arial"/>
          <w:b/>
          <w:bCs/>
          <w:color w:val="000000"/>
          <w:sz w:val="16"/>
          <w:szCs w:val="16"/>
        </w:rPr>
        <w:t>NAFSA</w:t>
      </w:r>
      <w:r w:rsidRPr="00EF4394">
        <w:rPr>
          <w:rFonts w:cs="Arial"/>
          <w:color w:val="000000"/>
          <w:sz w:val="16"/>
          <w:szCs w:val="16"/>
        </w:rPr>
        <w:t xml:space="preserve">:  </w:t>
      </w:r>
      <w:r w:rsidRPr="00EF4394">
        <w:rPr>
          <w:rFonts w:cs="Arial"/>
          <w:b/>
          <w:bCs/>
          <w:color w:val="000000"/>
          <w:sz w:val="16"/>
          <w:szCs w:val="16"/>
        </w:rPr>
        <w:t>Association of International Educators</w:t>
      </w:r>
      <w:r w:rsidRPr="00EF4394">
        <w:rPr>
          <w:rFonts w:cs="Arial"/>
          <w:color w:val="000000"/>
          <w:sz w:val="16"/>
          <w:szCs w:val="16"/>
        </w:rPr>
        <w:t>; Region III Team Representative, COMSEC. 1999-2001;   ADSEC, 2002-2003; Admissions Section (ADSEC) Trainer Corps, 2000; Advanced Trainer Corps Training, 2001, 2004, 2005</w:t>
      </w:r>
    </w:p>
    <w:p w:rsidR="008F5D78" w:rsidRPr="00EF4394" w:rsidRDefault="008F5D78" w:rsidP="008F5D78">
      <w:pPr>
        <w:rPr>
          <w:rFonts w:cs="Arial"/>
          <w:color w:val="000000"/>
          <w:sz w:val="16"/>
          <w:szCs w:val="16"/>
        </w:rPr>
      </w:pPr>
      <w:r w:rsidRPr="00EF4394">
        <w:rPr>
          <w:rFonts w:cs="Arial"/>
          <w:b/>
          <w:bCs/>
          <w:color w:val="000000"/>
          <w:sz w:val="16"/>
          <w:szCs w:val="16"/>
        </w:rPr>
        <w:t>AACRAO</w:t>
      </w:r>
      <w:r w:rsidRPr="00EF4394">
        <w:rPr>
          <w:rFonts w:cs="Arial"/>
          <w:color w:val="000000"/>
          <w:sz w:val="16"/>
          <w:szCs w:val="16"/>
        </w:rPr>
        <w:t xml:space="preserve">:  </w:t>
      </w:r>
      <w:r w:rsidRPr="00EF4394">
        <w:rPr>
          <w:rFonts w:cs="Arial"/>
          <w:b/>
          <w:bCs/>
          <w:color w:val="000000"/>
          <w:sz w:val="16"/>
          <w:szCs w:val="16"/>
        </w:rPr>
        <w:t>American Association of Collegiate Registrars and Admissions Officers</w:t>
      </w:r>
    </w:p>
    <w:p w:rsidR="008F5D78" w:rsidRPr="00EF4394" w:rsidRDefault="008F5D78" w:rsidP="008F5D78">
      <w:pPr>
        <w:pStyle w:val="Heading1"/>
        <w:tabs>
          <w:tab w:val="num" w:pos="432"/>
        </w:tabs>
        <w:suppressAutoHyphens/>
        <w:ind w:left="432" w:hanging="432"/>
        <w:jc w:val="both"/>
        <w:rPr>
          <w:rFonts w:cs="Arial"/>
          <w:smallCaps/>
          <w:sz w:val="16"/>
          <w:szCs w:val="16"/>
        </w:rPr>
      </w:pPr>
      <w:r w:rsidRPr="00EF4394">
        <w:rPr>
          <w:rFonts w:cs="Arial"/>
          <w:smallCaps/>
          <w:sz w:val="16"/>
          <w:szCs w:val="16"/>
        </w:rPr>
        <w:t>Sandra Dyson Rodríguez</w:t>
      </w:r>
    </w:p>
    <w:p w:rsidR="008F5D78" w:rsidRPr="00EF4394" w:rsidRDefault="008F5D78" w:rsidP="008F5D78">
      <w:pPr>
        <w:pStyle w:val="ReferenceLine"/>
        <w:rPr>
          <w:rFonts w:cs="Arial"/>
          <w:sz w:val="16"/>
          <w:szCs w:val="16"/>
        </w:rPr>
      </w:pPr>
      <w:r w:rsidRPr="00EF4394">
        <w:rPr>
          <w:rFonts w:cs="Arial"/>
          <w:sz w:val="16"/>
          <w:szCs w:val="16"/>
        </w:rPr>
        <w:t>Master of Arts, Spanish Linguistics;  Bachelor of Arts, Honors in English Linguistics</w:t>
      </w:r>
    </w:p>
    <w:p w:rsidR="008F5D78" w:rsidRPr="00EF4394" w:rsidRDefault="008F5D78" w:rsidP="008F5D78">
      <w:pPr>
        <w:numPr>
          <w:ilvl w:val="0"/>
          <w:numId w:val="15"/>
        </w:numPr>
        <w:jc w:val="both"/>
        <w:rPr>
          <w:rFonts w:cs="Arial"/>
          <w:sz w:val="16"/>
          <w:szCs w:val="16"/>
        </w:rPr>
      </w:pPr>
      <w:r w:rsidRPr="00EF4394">
        <w:rPr>
          <w:rFonts w:cs="Arial"/>
          <w:sz w:val="16"/>
          <w:szCs w:val="16"/>
        </w:rPr>
        <w:t>SDR Educational Consultants: Foreign Educational Evaluations and Babel Translations Owner, Translations and Evaluations of foreign and domestic educational documentation; since 1999</w:t>
      </w:r>
      <w:r w:rsidRPr="00EF4394">
        <w:rPr>
          <w:rFonts w:cs="Arial"/>
          <w:sz w:val="16"/>
          <w:szCs w:val="16"/>
        </w:rPr>
        <w:tab/>
      </w:r>
    </w:p>
    <w:p w:rsidR="008F5D78" w:rsidRPr="00EF4394" w:rsidRDefault="008F5D78" w:rsidP="008F5D78">
      <w:pPr>
        <w:numPr>
          <w:ilvl w:val="0"/>
          <w:numId w:val="15"/>
        </w:numPr>
        <w:jc w:val="both"/>
        <w:rPr>
          <w:rFonts w:cs="Arial"/>
          <w:sz w:val="16"/>
          <w:szCs w:val="16"/>
        </w:rPr>
      </w:pPr>
      <w:smartTag w:uri="urn:schemas-microsoft-com:office:smarttags" w:element="place">
        <w:smartTag w:uri="urn:schemas-microsoft-com:office:smarttags" w:element="PlaceName">
          <w:r w:rsidRPr="00EF4394">
            <w:rPr>
              <w:rFonts w:cs="Arial"/>
              <w:sz w:val="16"/>
              <w:szCs w:val="16"/>
            </w:rPr>
            <w:t>Rice</w:t>
          </w:r>
        </w:smartTag>
        <w:r w:rsidRPr="00EF4394">
          <w:rPr>
            <w:rFonts w:cs="Arial"/>
            <w:sz w:val="16"/>
            <w:szCs w:val="16"/>
          </w:rPr>
          <w:t xml:space="preserve"> </w:t>
        </w:r>
        <w:smartTag w:uri="urn:schemas-microsoft-com:office:smarttags" w:element="PlaceType">
          <w:r w:rsidRPr="00EF4394">
            <w:rPr>
              <w:rFonts w:cs="Arial"/>
              <w:sz w:val="16"/>
              <w:szCs w:val="16"/>
            </w:rPr>
            <w:t>University</w:t>
          </w:r>
        </w:smartTag>
      </w:smartTag>
      <w:r w:rsidRPr="00EF4394">
        <w:rPr>
          <w:rFonts w:cs="Arial"/>
          <w:sz w:val="16"/>
          <w:szCs w:val="16"/>
        </w:rPr>
        <w:t>, International Student Advisor 1997-1999</w:t>
      </w:r>
    </w:p>
    <w:p w:rsidR="008F5D78" w:rsidRPr="00EF4394" w:rsidRDefault="008F5D78" w:rsidP="008F5D78">
      <w:pPr>
        <w:numPr>
          <w:ilvl w:val="0"/>
          <w:numId w:val="15"/>
        </w:numPr>
        <w:jc w:val="both"/>
        <w:rPr>
          <w:rFonts w:cs="Arial"/>
          <w:sz w:val="16"/>
          <w:szCs w:val="16"/>
        </w:rPr>
      </w:pPr>
      <w:r w:rsidRPr="00EF4394">
        <w:rPr>
          <w:rFonts w:cs="Arial"/>
          <w:sz w:val="16"/>
          <w:szCs w:val="16"/>
        </w:rPr>
        <w:t>SpanTran Educational  Services,  Co</w:t>
      </w:r>
      <w:r w:rsidRPr="00EF4394">
        <w:rPr>
          <w:rFonts w:cs="Arial"/>
          <w:b/>
          <w:sz w:val="16"/>
          <w:szCs w:val="16"/>
        </w:rPr>
        <w:t>-</w:t>
      </w:r>
      <w:r w:rsidRPr="00EF4394">
        <w:rPr>
          <w:rFonts w:cs="Arial"/>
          <w:sz w:val="16"/>
          <w:szCs w:val="16"/>
        </w:rPr>
        <w:t>Owner, President, 1980-1997</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University of </w:t>
      </w:r>
      <w:smartTag w:uri="urn:schemas-microsoft-com:office:smarttags" w:element="place">
        <w:smartTag w:uri="urn:schemas-microsoft-com:office:smarttags" w:element="PlaceName">
          <w:r w:rsidRPr="00EF4394">
            <w:rPr>
              <w:rFonts w:cs="Arial"/>
              <w:sz w:val="16"/>
              <w:szCs w:val="16"/>
            </w:rPr>
            <w:t>Houston</w:t>
          </w:r>
        </w:smartTag>
        <w:r w:rsidRPr="00EF4394">
          <w:rPr>
            <w:rFonts w:cs="Arial"/>
            <w:sz w:val="16"/>
            <w:szCs w:val="16"/>
          </w:rPr>
          <w:t xml:space="preserve"> </w:t>
        </w:r>
        <w:smartTag w:uri="urn:schemas-microsoft-com:office:smarttags" w:element="PlaceName">
          <w:r w:rsidRPr="00EF4394">
            <w:rPr>
              <w:rFonts w:cs="Arial"/>
              <w:sz w:val="16"/>
              <w:szCs w:val="16"/>
            </w:rPr>
            <w:t>Downtown</w:t>
          </w:r>
        </w:smartTag>
        <w:r w:rsidRPr="00EF4394">
          <w:rPr>
            <w:rFonts w:cs="Arial"/>
            <w:sz w:val="16"/>
            <w:szCs w:val="16"/>
          </w:rPr>
          <w:t xml:space="preserve"> </w:t>
        </w:r>
        <w:smartTag w:uri="urn:schemas-microsoft-com:office:smarttags" w:element="PlaceType">
          <w:r w:rsidRPr="00EF4394">
            <w:rPr>
              <w:rFonts w:cs="Arial"/>
              <w:sz w:val="16"/>
              <w:szCs w:val="16"/>
            </w:rPr>
            <w:t>College</w:t>
          </w:r>
        </w:smartTag>
      </w:smartTag>
      <w:r w:rsidRPr="00EF4394">
        <w:rPr>
          <w:rFonts w:cs="Arial"/>
          <w:sz w:val="16"/>
          <w:szCs w:val="16"/>
        </w:rPr>
        <w:t>, Teacher of Spanish and English as a Second Language; Administrator-Teacher in ESL Program; Director of International Students, 1977-1983</w:t>
      </w:r>
    </w:p>
    <w:p w:rsidR="008F5D78" w:rsidRPr="00EF4394" w:rsidRDefault="008F5D78" w:rsidP="008F5D78">
      <w:pPr>
        <w:numPr>
          <w:ilvl w:val="0"/>
          <w:numId w:val="15"/>
        </w:numPr>
        <w:jc w:val="both"/>
        <w:rPr>
          <w:rFonts w:cs="Arial"/>
          <w:b/>
          <w:sz w:val="16"/>
          <w:szCs w:val="16"/>
        </w:rPr>
      </w:pPr>
      <w:smartTag w:uri="urn:schemas-microsoft-com:office:smarttags" w:element="place">
        <w:smartTag w:uri="urn:schemas-microsoft-com:office:smarttags" w:element="PlaceType">
          <w:r w:rsidRPr="00EF4394">
            <w:rPr>
              <w:rFonts w:cs="Arial"/>
              <w:sz w:val="16"/>
              <w:szCs w:val="16"/>
            </w:rPr>
            <w:t>University</w:t>
          </w:r>
        </w:smartTag>
        <w:r w:rsidRPr="00EF4394">
          <w:rPr>
            <w:rFonts w:cs="Arial"/>
            <w:sz w:val="16"/>
            <w:szCs w:val="16"/>
          </w:rPr>
          <w:t xml:space="preserve"> of </w:t>
        </w:r>
        <w:smartTag w:uri="urn:schemas-microsoft-com:office:smarttags" w:element="PlaceName">
          <w:r w:rsidRPr="00EF4394">
            <w:rPr>
              <w:rFonts w:cs="Arial"/>
              <w:sz w:val="16"/>
              <w:szCs w:val="16"/>
            </w:rPr>
            <w:t>Houston</w:t>
          </w:r>
        </w:smartTag>
      </w:smartTag>
      <w:r w:rsidRPr="00EF4394">
        <w:rPr>
          <w:rFonts w:cs="Arial"/>
          <w:sz w:val="16"/>
          <w:szCs w:val="16"/>
        </w:rPr>
        <w:t xml:space="preserve"> Central Campus, Teaching Fellow (Graduate Student); Lecturer, Department of Spanish, 1975-1977</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Ministry of Education and Ministry of </w:t>
      </w:r>
      <w:smartTag w:uri="urn:schemas-microsoft-com:office:smarttags" w:element="place">
        <w:smartTag w:uri="urn:schemas-microsoft-com:office:smarttags" w:element="City">
          <w:r w:rsidRPr="00EF4394">
            <w:rPr>
              <w:rFonts w:cs="Arial"/>
              <w:sz w:val="16"/>
              <w:szCs w:val="16"/>
            </w:rPr>
            <w:t>Defense</w:t>
          </w:r>
        </w:smartTag>
        <w:r w:rsidRPr="00EF4394">
          <w:rPr>
            <w:rFonts w:cs="Arial"/>
            <w:sz w:val="16"/>
            <w:szCs w:val="16"/>
          </w:rPr>
          <w:t xml:space="preserve">, </w:t>
        </w:r>
        <w:smartTag w:uri="urn:schemas-microsoft-com:office:smarttags" w:element="country-region">
          <w:r w:rsidRPr="00EF4394">
            <w:rPr>
              <w:rFonts w:cs="Arial"/>
              <w:sz w:val="16"/>
              <w:szCs w:val="16"/>
            </w:rPr>
            <w:t>Venezuela</w:t>
          </w:r>
        </w:smartTag>
      </w:smartTag>
      <w:r w:rsidRPr="00EF4394">
        <w:rPr>
          <w:rFonts w:cs="Arial"/>
          <w:sz w:val="16"/>
          <w:szCs w:val="16"/>
        </w:rPr>
        <w:t>, Teacher of English as a Second Language and Administrator; Chairperson of English Department, 1964-1972</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United States Peace Corps, </w:t>
      </w:r>
      <w:smartTag w:uri="urn:schemas-microsoft-com:office:smarttags" w:element="country-region">
        <w:smartTag w:uri="urn:schemas-microsoft-com:office:smarttags" w:element="place">
          <w:r w:rsidRPr="00EF4394">
            <w:rPr>
              <w:rFonts w:cs="Arial"/>
              <w:sz w:val="16"/>
              <w:szCs w:val="16"/>
            </w:rPr>
            <w:t>Venezuela</w:t>
          </w:r>
        </w:smartTag>
      </w:smartTag>
      <w:r w:rsidRPr="00EF4394">
        <w:rPr>
          <w:rFonts w:cs="Arial"/>
          <w:sz w:val="16"/>
          <w:szCs w:val="16"/>
        </w:rPr>
        <w:t>, 1961-1963</w:t>
      </w:r>
      <w:r w:rsidRPr="00EF4394">
        <w:rPr>
          <w:rFonts w:cs="Arial"/>
          <w:b/>
          <w:sz w:val="16"/>
          <w:szCs w:val="16"/>
        </w:rPr>
        <w:t xml:space="preserve">  </w:t>
      </w:r>
    </w:p>
    <w:p w:rsidR="008F5D78" w:rsidRPr="00EF4394" w:rsidRDefault="008F5D78" w:rsidP="008F5D78">
      <w:pPr>
        <w:rPr>
          <w:rFonts w:cs="Arial"/>
          <w:sz w:val="16"/>
          <w:szCs w:val="16"/>
        </w:rPr>
      </w:pPr>
      <w:r w:rsidRPr="00EF4394">
        <w:rPr>
          <w:rFonts w:cs="Arial"/>
          <w:sz w:val="16"/>
          <w:szCs w:val="16"/>
        </w:rPr>
        <w:t>Native Language: English; Coordinate Bilingual in Spanish; Translation ability in all Romance and Germanic languages (into English).</w:t>
      </w:r>
    </w:p>
    <w:p w:rsidR="008F5D78" w:rsidRPr="00D27D8B" w:rsidRDefault="008F5D78" w:rsidP="00D27D8B">
      <w:pPr>
        <w:pStyle w:val="ReferenceLine"/>
        <w:rPr>
          <w:rFonts w:cs="Arial"/>
          <w:sz w:val="16"/>
          <w:szCs w:val="16"/>
          <w:u w:val="single"/>
        </w:rPr>
      </w:pPr>
      <w:r w:rsidRPr="00EF4394">
        <w:rPr>
          <w:rFonts w:cs="Arial"/>
          <w:sz w:val="16"/>
          <w:szCs w:val="16"/>
          <w:u w:val="single"/>
        </w:rPr>
        <w:t>Recent Professional Activities Include:</w:t>
      </w:r>
      <w:r w:rsidR="00D27D8B" w:rsidRPr="00EF4394">
        <w:rPr>
          <w:rFonts w:cs="Arial"/>
          <w:sz w:val="16"/>
          <w:szCs w:val="16"/>
        </w:rPr>
        <w:t xml:space="preserve"> </w:t>
      </w:r>
      <w:r w:rsidRPr="00EF4394">
        <w:rPr>
          <w:rFonts w:cs="Arial"/>
          <w:bCs/>
          <w:sz w:val="16"/>
          <w:szCs w:val="16"/>
        </w:rPr>
        <w:t xml:space="preserve">Presentations on   various country educational systems, including US ; </w:t>
      </w:r>
      <w:r w:rsidRPr="00EF4394">
        <w:rPr>
          <w:rFonts w:cs="Arial"/>
          <w:sz w:val="16"/>
          <w:szCs w:val="16"/>
        </w:rPr>
        <w:t>Trainer, NAFSA Professional Development Program;</w:t>
      </w:r>
      <w:r w:rsidR="00D27D8B" w:rsidRPr="00EF4394">
        <w:rPr>
          <w:rFonts w:cs="Arial"/>
          <w:sz w:val="16"/>
          <w:szCs w:val="16"/>
        </w:rPr>
        <w:t xml:space="preserve"> </w:t>
      </w:r>
      <w:r w:rsidRPr="00EF4394">
        <w:rPr>
          <w:rFonts w:cs="Arial"/>
          <w:color w:val="000000"/>
          <w:sz w:val="16"/>
          <w:szCs w:val="16"/>
        </w:rPr>
        <w:t xml:space="preserve">Compiler for </w:t>
      </w:r>
      <w:r w:rsidRPr="00EF4394">
        <w:rPr>
          <w:rFonts w:cs="Arial"/>
          <w:i/>
          <w:color w:val="000000"/>
          <w:sz w:val="16"/>
          <w:szCs w:val="16"/>
        </w:rPr>
        <w:t xml:space="preserve">A Guide to Educational Systems Around the World </w:t>
      </w:r>
      <w:r w:rsidRPr="00EF4394">
        <w:rPr>
          <w:rFonts w:cs="Arial"/>
          <w:color w:val="000000"/>
          <w:sz w:val="16"/>
          <w:szCs w:val="16"/>
        </w:rPr>
        <w:t xml:space="preserve">(Venezuela and Indonesia);  </w:t>
      </w:r>
      <w:r w:rsidRPr="00EF4394">
        <w:rPr>
          <w:rFonts w:cs="Arial"/>
          <w:sz w:val="16"/>
          <w:szCs w:val="16"/>
        </w:rPr>
        <w:t>Who's Who Executive &amp; Professional and Outstanding American Awards; Outstanding Service in International Education Award, NAFSA, Region III ; Certificates of Recognition Awards, NAFSA, Region III 1999; Partnership Award, NAFSA Region III; Mentor, NAFSA Academy for International Education; AACRAO, EDGE Project Author</w:t>
      </w:r>
    </w:p>
    <w:p w:rsidR="00BF617B" w:rsidRDefault="00BF617B" w:rsidP="008F5D78">
      <w:pPr>
        <w:jc w:val="both"/>
      </w:pPr>
    </w:p>
    <w:sectPr w:rsidR="00BF617B" w:rsidSect="007C3869">
      <w:headerReference w:type="default" r:id="rId9"/>
      <w:footerReference w:type="default" r:id="rId10"/>
      <w:headerReference w:type="first" r:id="rId11"/>
      <w:footerReference w:type="first" r:id="rId12"/>
      <w:pgSz w:w="12240" w:h="15840"/>
      <w:pgMar w:top="576" w:right="1008" w:bottom="1152" w:left="1440" w:header="576" w:footer="129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93A" w:rsidRDefault="00E4193A">
      <w:r>
        <w:separator/>
      </w:r>
    </w:p>
  </w:endnote>
  <w:endnote w:type="continuationSeparator" w:id="0">
    <w:p w:rsidR="00E4193A" w:rsidRDefault="00E419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Pr="002A192F" w:rsidRDefault="005A4062" w:rsidP="002A192F">
    <w:pPr>
      <w:pStyle w:val="Footer"/>
    </w:pPr>
    <w:sdt>
      <w:sdtPr>
        <w:rPr>
          <w:sz w:val="20"/>
        </w:rPr>
        <w:alias w:val="fileno"/>
        <w:tag w:val="fileno"/>
        <w:id w:val="19738086"/>
        <w:placeholder>
          <w:docPart w:val="8F141CE21CA446AD8D7F8DF7D1BBAA2F"/>
        </w:placeholder>
        <w:dataBinding w:xpath="/evaldoctemplate[1]/fileno[1]" w:storeItemID="{138D6583-E365-4C05-B599-AFF8A175A1D4}"/>
        <w:text/>
      </w:sdtPr>
      <w:sdtContent>
        <w:r w:rsidR="00E230FE">
          <w:rPr>
            <w:sz w:val="20"/>
          </w:rPr>
          <w:t>xxxxx</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5A4062">
    <w:pPr>
      <w:pStyle w:val="Footer"/>
      <w:tabs>
        <w:tab w:val="clear" w:pos="8640"/>
        <w:tab w:val="right" w:pos="9720"/>
      </w:tabs>
      <w:rPr>
        <w:rFonts w:cs="Arial"/>
        <w:i/>
        <w:iCs/>
        <w:sz w:val="16"/>
      </w:rPr>
    </w:pPr>
    <w:sdt>
      <w:sdtPr>
        <w:rPr>
          <w:sz w:val="20"/>
        </w:rPr>
        <w:alias w:val="fileno"/>
        <w:tag w:val="fileno"/>
        <w:id w:val="19738083"/>
        <w:placeholder>
          <w:docPart w:val="F877EC370A36464AAE893E58CC549B24"/>
        </w:placeholder>
        <w:dataBinding w:xpath="/evaldoctemplate[1]/fileno[1]" w:storeItemID="{138D6583-E365-4C05-B599-AFF8A175A1D4}"/>
        <w:text/>
      </w:sdtPr>
      <w:sdtContent>
        <w:proofErr w:type="spellStart"/>
        <w:proofErr w:type="gramStart"/>
        <w:r w:rsidR="00E230FE">
          <w:rPr>
            <w:sz w:val="20"/>
          </w:rPr>
          <w:t>xxxxx</w:t>
        </w:r>
        <w:proofErr w:type="spellEnd"/>
        <w:proofErr w:type="gramEnd"/>
      </w:sdtContent>
    </w:sdt>
    <w:r w:rsidR="009D5034">
      <w:rPr>
        <w:i/>
        <w:sz w:val="16"/>
      </w:rPr>
      <w:t xml:space="preserve">                                                                                      </w:t>
    </w:r>
    <w:r w:rsidR="00EA641A">
      <w:rPr>
        <w:i/>
        <w:iCs/>
        <w:sz w:val="18"/>
      </w:rPr>
      <w:t xml:space="preserve">PURPOSE OF EVALUATION:  </w:t>
    </w:r>
    <w:sdt>
      <w:sdtPr>
        <w:rPr>
          <w:i/>
          <w:iCs/>
          <w:sz w:val="18"/>
        </w:rPr>
        <w:alias w:val="evalpurpose"/>
        <w:tag w:val="evalpurpose"/>
        <w:id w:val="22240143"/>
        <w:placeholder>
          <w:docPart w:val="00DEBA7751184009BDA40AAF6C90DBBF"/>
        </w:placeholder>
        <w:dataBinding w:xpath="/evaldoctemplate[1]/evalpurpose[1]" w:storeItemID="{138D6583-E365-4C05-B599-AFF8A175A1D4}"/>
        <w:text/>
      </w:sdtPr>
      <w:sdtContent>
        <w:r w:rsidR="006F6FBF">
          <w:rPr>
            <w:i/>
            <w:iCs/>
            <w:sz w:val="18"/>
          </w:rPr>
          <w:t>purpose of evaluation</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93A" w:rsidRDefault="00E4193A">
      <w:r>
        <w:separator/>
      </w:r>
    </w:p>
  </w:footnote>
  <w:footnote w:type="continuationSeparator" w:id="0">
    <w:p w:rsidR="00E4193A" w:rsidRDefault="00E419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EA641A">
    <w:pPr>
      <w:pBdr>
        <w:bottom w:val="single" w:sz="4" w:space="1" w:color="auto"/>
      </w:pBdr>
      <w:rPr>
        <w:rFonts w:ascii="Bradley Hand ITC" w:hAnsi="Bradley Hand ITC" w:cs="Arial"/>
        <w:i/>
        <w:sz w:val="28"/>
        <w:szCs w:val="28"/>
      </w:rPr>
    </w:pPr>
    <w:r>
      <w:rPr>
        <w:rFonts w:ascii="Lucida Sans Unicode" w:hAnsi="Lucida Sans Unicode" w:cs="Lucida Sans Unicode"/>
        <w:bCs/>
        <w:i/>
        <w:sz w:val="28"/>
        <w:szCs w:val="28"/>
      </w:rPr>
      <w:t>SDR Educational Consultants</w:t>
    </w:r>
    <w:r>
      <w:rPr>
        <w:rFonts w:ascii="Felix Titling" w:hAnsi="Felix Titling"/>
        <w:i/>
        <w:sz w:val="28"/>
        <w:szCs w:val="28"/>
      </w:rPr>
      <w:tab/>
      <w:t xml:space="preserve">       </w:t>
    </w:r>
    <w:r w:rsidR="00E41822">
      <w:rPr>
        <w:rFonts w:ascii="Felix Titling" w:hAnsi="Felix Titling"/>
        <w:i/>
        <w:sz w:val="28"/>
        <w:szCs w:val="28"/>
      </w:rPr>
      <w:t xml:space="preserve">          </w:t>
    </w:r>
    <w:r>
      <w:rPr>
        <w:rFonts w:ascii="Felix Titling" w:hAnsi="Felix Titling"/>
        <w:i/>
        <w:sz w:val="28"/>
        <w:szCs w:val="28"/>
      </w:rPr>
      <w:t xml:space="preserve"> </w:t>
    </w:r>
    <w:r>
      <w:rPr>
        <w:b/>
        <w:bCs/>
        <w:sz w:val="24"/>
        <w:szCs w:val="28"/>
      </w:rPr>
      <w:t xml:space="preserve">Foreign Educational Equivalencies   </w:t>
    </w:r>
    <w:r>
      <w:rPr>
        <w:sz w:val="28"/>
        <w:szCs w:val="28"/>
      </w:rPr>
      <w:t xml:space="preserve">                                                                                </w:t>
    </w:r>
  </w:p>
  <w:p w:rsidR="002A192F" w:rsidRDefault="005A4062" w:rsidP="002A192F">
    <w:pPr>
      <w:pStyle w:val="Date"/>
      <w:rPr>
        <w:bCs/>
        <w:iCs/>
        <w:sz w:val="20"/>
      </w:rPr>
    </w:pPr>
    <w:sdt>
      <w:sdtPr>
        <w:rPr>
          <w:bCs/>
          <w:iCs/>
          <w:sz w:val="20"/>
        </w:rPr>
        <w:id w:val="19738077"/>
        <w:placeholder>
          <w:docPart w:val="4E64A4E07B154EB29E978E20B98418A9"/>
        </w:placeholder>
      </w:sdtPr>
      <w:sdtContent>
        <w:sdt>
          <w:sdtPr>
            <w:rPr>
              <w:bCs/>
              <w:iCs/>
              <w:sz w:val="20"/>
            </w:rPr>
            <w:alias w:val="currentmonth"/>
            <w:tag w:val="currentmonth"/>
            <w:id w:val="19738078"/>
            <w:placeholder>
              <w:docPart w:val="4E64A4E07B154EB29E978E20B98418A9"/>
            </w:placeholder>
            <w:dataBinding w:xpath="/evaldoctemplate[1]/currentmonth[1]" w:storeItemID="{138D6583-E365-4C05-B599-AFF8A175A1D4}"/>
            <w:text/>
          </w:sdtPr>
          <w:sdtContent>
            <w:proofErr w:type="gramStart"/>
            <w:r w:rsidR="006F6FBF">
              <w:rPr>
                <w:bCs/>
                <w:iCs/>
                <w:sz w:val="20"/>
              </w:rPr>
              <w:t>feb</w:t>
            </w:r>
            <w:proofErr w:type="gramEnd"/>
          </w:sdtContent>
        </w:sdt>
      </w:sdtContent>
    </w:sdt>
    <w:r w:rsidR="002A192F" w:rsidRPr="002A192F">
      <w:rPr>
        <w:bCs/>
        <w:iCs/>
        <w:sz w:val="20"/>
      </w:rPr>
      <w:t xml:space="preserve"> </w:t>
    </w:r>
    <w:sdt>
      <w:sdtPr>
        <w:rPr>
          <w:bCs/>
          <w:iCs/>
          <w:sz w:val="20"/>
        </w:rPr>
        <w:alias w:val="currentdate"/>
        <w:tag w:val="currentdate"/>
        <w:id w:val="19738079"/>
        <w:placeholder>
          <w:docPart w:val="4E64A4E07B154EB29E978E20B98418A9"/>
        </w:placeholder>
        <w:dataBinding w:xpath="/evaldoctemplate[1]/currentdate[1]" w:storeItemID="{138D6583-E365-4C05-B599-AFF8A175A1D4}"/>
        <w:text/>
      </w:sdtPr>
      <w:sdtContent>
        <w:r w:rsidR="00E230FE">
          <w:rPr>
            <w:bCs/>
            <w:iCs/>
            <w:sz w:val="20"/>
          </w:rPr>
          <w:t>7</w:t>
        </w:r>
      </w:sdtContent>
    </w:sdt>
    <w:r w:rsidR="002A192F" w:rsidRPr="002A192F">
      <w:rPr>
        <w:bCs/>
        <w:iCs/>
        <w:sz w:val="20"/>
      </w:rPr>
      <w:t xml:space="preserve">, </w:t>
    </w:r>
    <w:sdt>
      <w:sdtPr>
        <w:rPr>
          <w:bCs/>
          <w:iCs/>
          <w:sz w:val="20"/>
        </w:rPr>
        <w:alias w:val="currentyear"/>
        <w:tag w:val="currentyear"/>
        <w:id w:val="19738080"/>
        <w:placeholder>
          <w:docPart w:val="4E64A4E07B154EB29E978E20B98418A9"/>
        </w:placeholder>
        <w:dataBinding w:xpath="/evaldoctemplate[1]/currentyear[1]" w:storeItemID="{138D6583-E365-4C05-B599-AFF8A175A1D4}"/>
        <w:text/>
      </w:sdtPr>
      <w:sdtContent>
        <w:r w:rsidR="00E230FE">
          <w:rPr>
            <w:bCs/>
            <w:iCs/>
            <w:sz w:val="20"/>
          </w:rPr>
          <w:t>2010</w:t>
        </w:r>
      </w:sdtContent>
    </w:sdt>
  </w:p>
  <w:p w:rsidR="002A192F" w:rsidRDefault="002A192F" w:rsidP="002A192F">
    <w:pPr>
      <w:pStyle w:val="Date"/>
      <w:rPr>
        <w:b/>
      </w:rPr>
    </w:pPr>
    <w:r>
      <w:rPr>
        <w:sz w:val="20"/>
      </w:rPr>
      <w:t xml:space="preserve">File No. </w:t>
    </w:r>
    <w:sdt>
      <w:sdtPr>
        <w:rPr>
          <w:sz w:val="20"/>
        </w:rPr>
        <w:alias w:val="fileno"/>
        <w:tag w:val="fileno"/>
        <w:id w:val="19738081"/>
        <w:placeholder>
          <w:docPart w:val="4E64A4E07B154EB29E978E20B98418A9"/>
        </w:placeholder>
        <w:dataBinding w:xpath="/evaldoctemplate[1]/fileno[1]" w:storeItemID="{138D6583-E365-4C05-B599-AFF8A175A1D4}"/>
        <w:text/>
      </w:sdtPr>
      <w:sdtContent>
        <w:r w:rsidR="00E230FE">
          <w:rPr>
            <w:sz w:val="20"/>
          </w:rPr>
          <w:t>xxxxx</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EA641A">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8DAF42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5005D2"/>
    <w:multiLevelType w:val="hybridMultilevel"/>
    <w:tmpl w:val="EA8200F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9126E15"/>
    <w:multiLevelType w:val="hybridMultilevel"/>
    <w:tmpl w:val="B492DB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C2417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nsid w:val="219047F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231B708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2BAB6BE8"/>
    <w:multiLevelType w:val="hybridMultilevel"/>
    <w:tmpl w:val="DA86F8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AC775E"/>
    <w:multiLevelType w:val="hybridMultilevel"/>
    <w:tmpl w:val="5C023DDC"/>
    <w:lvl w:ilvl="0" w:tplc="E32E133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BF2E6F"/>
    <w:multiLevelType w:val="hybridMultilevel"/>
    <w:tmpl w:val="4DBA45B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741F27D0"/>
    <w:multiLevelType w:val="hybridMultilevel"/>
    <w:tmpl w:val="473C4E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3"/>
  </w:num>
  <w:num w:numId="3">
    <w:abstractNumId w:val="5"/>
  </w:num>
  <w:num w:numId="4">
    <w:abstractNumId w:val="4"/>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9"/>
  </w:num>
  <w:num w:numId="10">
    <w:abstractNumId w:val="1"/>
  </w:num>
  <w:num w:numId="11">
    <w:abstractNumId w:val="8"/>
  </w:num>
  <w:num w:numId="12">
    <w:abstractNumId w:val="3"/>
  </w:num>
  <w:num w:numId="13">
    <w:abstractNumId w:val="5"/>
  </w:num>
  <w:num w:numId="14">
    <w:abstractNumId w:val="4"/>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A0AFC"/>
    <w:rsid w:val="000029B7"/>
    <w:rsid w:val="00004CE8"/>
    <w:rsid w:val="00026BF2"/>
    <w:rsid w:val="00030410"/>
    <w:rsid w:val="000423EB"/>
    <w:rsid w:val="0005531F"/>
    <w:rsid w:val="00067026"/>
    <w:rsid w:val="00071C14"/>
    <w:rsid w:val="00091EAF"/>
    <w:rsid w:val="000C36E2"/>
    <w:rsid w:val="000C6461"/>
    <w:rsid w:val="000D0DB0"/>
    <w:rsid w:val="000F5D15"/>
    <w:rsid w:val="00105D8F"/>
    <w:rsid w:val="001103E3"/>
    <w:rsid w:val="00121054"/>
    <w:rsid w:val="001553B8"/>
    <w:rsid w:val="00170E15"/>
    <w:rsid w:val="001A78BB"/>
    <w:rsid w:val="001B0DE4"/>
    <w:rsid w:val="001E575B"/>
    <w:rsid w:val="001E5782"/>
    <w:rsid w:val="00215B64"/>
    <w:rsid w:val="00245D19"/>
    <w:rsid w:val="002A192F"/>
    <w:rsid w:val="002B0BC7"/>
    <w:rsid w:val="002C5F02"/>
    <w:rsid w:val="002E509D"/>
    <w:rsid w:val="003068C9"/>
    <w:rsid w:val="003A5773"/>
    <w:rsid w:val="003C53C8"/>
    <w:rsid w:val="003C616C"/>
    <w:rsid w:val="003D3286"/>
    <w:rsid w:val="004572A2"/>
    <w:rsid w:val="00465B7F"/>
    <w:rsid w:val="00470BA9"/>
    <w:rsid w:val="00475620"/>
    <w:rsid w:val="00481499"/>
    <w:rsid w:val="0049504E"/>
    <w:rsid w:val="00495A72"/>
    <w:rsid w:val="004D3BB7"/>
    <w:rsid w:val="004D61FD"/>
    <w:rsid w:val="004F74CE"/>
    <w:rsid w:val="005A2787"/>
    <w:rsid w:val="005A4062"/>
    <w:rsid w:val="005D5FAA"/>
    <w:rsid w:val="005D67BA"/>
    <w:rsid w:val="00607A3B"/>
    <w:rsid w:val="006330AC"/>
    <w:rsid w:val="006916A1"/>
    <w:rsid w:val="006E6EEB"/>
    <w:rsid w:val="006F14D2"/>
    <w:rsid w:val="006F626B"/>
    <w:rsid w:val="006F6FBF"/>
    <w:rsid w:val="0071235D"/>
    <w:rsid w:val="00737E4D"/>
    <w:rsid w:val="00770877"/>
    <w:rsid w:val="00774E0C"/>
    <w:rsid w:val="007821B5"/>
    <w:rsid w:val="0078347F"/>
    <w:rsid w:val="007B28C2"/>
    <w:rsid w:val="007C3869"/>
    <w:rsid w:val="007F5843"/>
    <w:rsid w:val="00807AED"/>
    <w:rsid w:val="008125FE"/>
    <w:rsid w:val="008132C3"/>
    <w:rsid w:val="00815097"/>
    <w:rsid w:val="00836E9E"/>
    <w:rsid w:val="00874777"/>
    <w:rsid w:val="008C1353"/>
    <w:rsid w:val="008C32FB"/>
    <w:rsid w:val="008D512D"/>
    <w:rsid w:val="008F487B"/>
    <w:rsid w:val="008F5D78"/>
    <w:rsid w:val="008F7024"/>
    <w:rsid w:val="0091414D"/>
    <w:rsid w:val="00934167"/>
    <w:rsid w:val="009B13CE"/>
    <w:rsid w:val="009D5034"/>
    <w:rsid w:val="00A352E4"/>
    <w:rsid w:val="00A71308"/>
    <w:rsid w:val="00A84361"/>
    <w:rsid w:val="00AB5E1D"/>
    <w:rsid w:val="00AC2F1D"/>
    <w:rsid w:val="00AD6812"/>
    <w:rsid w:val="00B02170"/>
    <w:rsid w:val="00B3263E"/>
    <w:rsid w:val="00B450C2"/>
    <w:rsid w:val="00B5753C"/>
    <w:rsid w:val="00B7148D"/>
    <w:rsid w:val="00B879A0"/>
    <w:rsid w:val="00B9499B"/>
    <w:rsid w:val="00BA0AFC"/>
    <w:rsid w:val="00BD51C0"/>
    <w:rsid w:val="00BF617B"/>
    <w:rsid w:val="00C05D2D"/>
    <w:rsid w:val="00C25BDF"/>
    <w:rsid w:val="00C9531B"/>
    <w:rsid w:val="00C95CFD"/>
    <w:rsid w:val="00CB65AF"/>
    <w:rsid w:val="00CC0DAD"/>
    <w:rsid w:val="00D158CA"/>
    <w:rsid w:val="00D27D8B"/>
    <w:rsid w:val="00D42523"/>
    <w:rsid w:val="00DC5BB6"/>
    <w:rsid w:val="00DD1445"/>
    <w:rsid w:val="00E01AD2"/>
    <w:rsid w:val="00E140EC"/>
    <w:rsid w:val="00E230FE"/>
    <w:rsid w:val="00E25623"/>
    <w:rsid w:val="00E41822"/>
    <w:rsid w:val="00E4193A"/>
    <w:rsid w:val="00E4650E"/>
    <w:rsid w:val="00E51D03"/>
    <w:rsid w:val="00EA641A"/>
    <w:rsid w:val="00EE6E97"/>
    <w:rsid w:val="00EF4394"/>
    <w:rsid w:val="00F3457D"/>
    <w:rsid w:val="00F45F02"/>
    <w:rsid w:val="00F55BFE"/>
    <w:rsid w:val="00FA5B89"/>
    <w:rsid w:val="00FD5A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410"/>
    <w:rPr>
      <w:rFonts w:ascii="Arial" w:hAnsi="Arial"/>
      <w:sz w:val="22"/>
      <w:lang w:val="en-US" w:eastAsia="en-US"/>
    </w:rPr>
  </w:style>
  <w:style w:type="paragraph" w:styleId="Heading1">
    <w:name w:val="heading 1"/>
    <w:basedOn w:val="Normal"/>
    <w:next w:val="Normal"/>
    <w:qFormat/>
    <w:rsid w:val="007C3869"/>
    <w:pPr>
      <w:keepNext/>
      <w:jc w:val="center"/>
      <w:outlineLvl w:val="0"/>
    </w:pPr>
    <w:rPr>
      <w:b/>
      <w:sz w:val="24"/>
    </w:rPr>
  </w:style>
  <w:style w:type="paragraph" w:styleId="Heading2">
    <w:name w:val="heading 2"/>
    <w:basedOn w:val="Normal"/>
    <w:next w:val="Normal"/>
    <w:qFormat/>
    <w:rsid w:val="007C3869"/>
    <w:pPr>
      <w:keepNext/>
      <w:jc w:val="center"/>
      <w:outlineLvl w:val="1"/>
    </w:pPr>
    <w:rPr>
      <w:sz w:val="24"/>
    </w:rPr>
  </w:style>
  <w:style w:type="paragraph" w:styleId="Heading3">
    <w:name w:val="heading 3"/>
    <w:basedOn w:val="Normal"/>
    <w:next w:val="Normal"/>
    <w:qFormat/>
    <w:rsid w:val="007C3869"/>
    <w:pPr>
      <w:keepNext/>
      <w:jc w:val="center"/>
      <w:outlineLvl w:val="2"/>
    </w:pPr>
    <w:rPr>
      <w:b/>
      <w:sz w:val="28"/>
    </w:rPr>
  </w:style>
  <w:style w:type="paragraph" w:styleId="Heading4">
    <w:name w:val="heading 4"/>
    <w:basedOn w:val="Normal"/>
    <w:next w:val="Normal"/>
    <w:qFormat/>
    <w:rsid w:val="007C3869"/>
    <w:pPr>
      <w:keepNext/>
      <w:outlineLvl w:val="3"/>
    </w:pPr>
    <w:rPr>
      <w:b/>
      <w:sz w:val="24"/>
    </w:rPr>
  </w:style>
  <w:style w:type="paragraph" w:styleId="Heading5">
    <w:name w:val="heading 5"/>
    <w:basedOn w:val="Normal"/>
    <w:next w:val="Normal"/>
    <w:qFormat/>
    <w:rsid w:val="007C3869"/>
    <w:pPr>
      <w:keepNext/>
      <w:jc w:val="both"/>
      <w:outlineLvl w:val="4"/>
    </w:pPr>
    <w:rPr>
      <w:u w:val="single"/>
    </w:rPr>
  </w:style>
  <w:style w:type="paragraph" w:styleId="Heading6">
    <w:name w:val="heading 6"/>
    <w:basedOn w:val="Normal"/>
    <w:next w:val="Normal"/>
    <w:qFormat/>
    <w:rsid w:val="007C3869"/>
    <w:pPr>
      <w:keepNext/>
      <w:outlineLvl w:val="5"/>
    </w:pPr>
    <w:rPr>
      <w:sz w:val="24"/>
    </w:rPr>
  </w:style>
  <w:style w:type="paragraph" w:styleId="Heading7">
    <w:name w:val="heading 7"/>
    <w:basedOn w:val="Normal"/>
    <w:next w:val="Normal"/>
    <w:qFormat/>
    <w:rsid w:val="007C3869"/>
    <w:pPr>
      <w:keepNext/>
      <w:jc w:val="both"/>
      <w:outlineLvl w:val="6"/>
    </w:pPr>
    <w:rPr>
      <w:i/>
      <w:sz w:val="16"/>
    </w:rPr>
  </w:style>
  <w:style w:type="paragraph" w:styleId="Heading8">
    <w:name w:val="heading 8"/>
    <w:basedOn w:val="Normal"/>
    <w:next w:val="Normal"/>
    <w:qFormat/>
    <w:rsid w:val="007C3869"/>
    <w:pPr>
      <w:keepNext/>
      <w:jc w:val="center"/>
      <w:outlineLvl w:val="7"/>
    </w:pPr>
    <w:rPr>
      <w:b/>
    </w:rPr>
  </w:style>
  <w:style w:type="paragraph" w:styleId="Heading9">
    <w:name w:val="heading 9"/>
    <w:basedOn w:val="Normal"/>
    <w:next w:val="Normal"/>
    <w:qFormat/>
    <w:rsid w:val="007C3869"/>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w:basedOn w:val="Normal"/>
    <w:link w:val="BodyTextChar"/>
    <w:semiHidden/>
    <w:rsid w:val="007C3869"/>
    <w:pPr>
      <w:jc w:val="both"/>
    </w:pPr>
  </w:style>
  <w:style w:type="paragraph" w:styleId="BodyText2">
    <w:name w:val="Body Text 2"/>
    <w:basedOn w:val="Normal"/>
    <w:semiHidden/>
    <w:rsid w:val="007C3869"/>
    <w:rPr>
      <w:sz w:val="18"/>
    </w:rPr>
  </w:style>
  <w:style w:type="paragraph" w:styleId="List">
    <w:name w:val="List"/>
    <w:basedOn w:val="Normal"/>
    <w:semiHidden/>
    <w:rsid w:val="007C3869"/>
    <w:pPr>
      <w:ind w:left="360" w:hanging="360"/>
    </w:pPr>
  </w:style>
  <w:style w:type="paragraph" w:styleId="Date">
    <w:name w:val="Date"/>
    <w:basedOn w:val="Normal"/>
    <w:next w:val="Normal"/>
    <w:semiHidden/>
    <w:rsid w:val="007C3869"/>
  </w:style>
  <w:style w:type="paragraph" w:styleId="ListBullet">
    <w:name w:val="List Bullet"/>
    <w:basedOn w:val="Normal"/>
    <w:autoRedefine/>
    <w:semiHidden/>
    <w:rsid w:val="007C3869"/>
    <w:pPr>
      <w:numPr>
        <w:numId w:val="1"/>
      </w:numPr>
    </w:pPr>
  </w:style>
  <w:style w:type="paragraph" w:customStyle="1" w:styleId="InsideAddress">
    <w:name w:val="Inside Address"/>
    <w:basedOn w:val="Normal"/>
    <w:rsid w:val="007C3869"/>
  </w:style>
  <w:style w:type="paragraph" w:customStyle="1" w:styleId="ReferenceLine">
    <w:name w:val="Reference Line"/>
    <w:basedOn w:val="BodyText"/>
    <w:rsid w:val="007C3869"/>
  </w:style>
  <w:style w:type="paragraph" w:customStyle="1" w:styleId="Address">
    <w:name w:val="Address"/>
    <w:basedOn w:val="BodyText"/>
    <w:rsid w:val="007C3869"/>
    <w:pPr>
      <w:keepLines/>
      <w:ind w:left="-1800" w:right="1080"/>
      <w:jc w:val="center"/>
    </w:pPr>
    <w:rPr>
      <w:i/>
    </w:rPr>
  </w:style>
  <w:style w:type="paragraph" w:customStyle="1" w:styleId="CompanyName">
    <w:name w:val="Company Name"/>
    <w:basedOn w:val="BodyText"/>
    <w:rsid w:val="007C3869"/>
    <w:pPr>
      <w:keepNext/>
      <w:spacing w:before="120" w:line="280" w:lineRule="exact"/>
      <w:ind w:left="-1800" w:right="1080"/>
      <w:jc w:val="left"/>
    </w:pPr>
    <w:rPr>
      <w:b/>
    </w:rPr>
  </w:style>
  <w:style w:type="paragraph" w:styleId="Header">
    <w:name w:val="header"/>
    <w:basedOn w:val="HeaderBase"/>
    <w:semiHidden/>
    <w:rsid w:val="007C3869"/>
  </w:style>
  <w:style w:type="paragraph" w:customStyle="1" w:styleId="HeaderBase">
    <w:name w:val="Header Base"/>
    <w:basedOn w:val="Normal"/>
    <w:rsid w:val="007C3869"/>
    <w:pPr>
      <w:pBdr>
        <w:bottom w:val="single" w:sz="6" w:space="4" w:color="auto"/>
      </w:pBdr>
      <w:tabs>
        <w:tab w:val="center" w:pos="2430"/>
        <w:tab w:val="right" w:pos="6480"/>
      </w:tabs>
      <w:ind w:left="-1800" w:right="1080"/>
    </w:pPr>
    <w:rPr>
      <w:b/>
      <w:caps/>
      <w:spacing w:val="20"/>
      <w:sz w:val="18"/>
    </w:rPr>
  </w:style>
  <w:style w:type="paragraph" w:customStyle="1" w:styleId="HeadingBase">
    <w:name w:val="Heading Base"/>
    <w:basedOn w:val="Normal"/>
    <w:rsid w:val="007C3869"/>
    <w:pPr>
      <w:keepNext/>
      <w:keepLines/>
      <w:ind w:left="-1800" w:right="1080"/>
    </w:pPr>
    <w:rPr>
      <w:b/>
    </w:rPr>
  </w:style>
  <w:style w:type="paragraph" w:customStyle="1" w:styleId="Institution">
    <w:name w:val="Institution"/>
    <w:basedOn w:val="BodyText"/>
    <w:rsid w:val="007C3869"/>
    <w:pPr>
      <w:keepNext/>
      <w:spacing w:before="120" w:line="260" w:lineRule="exact"/>
      <w:ind w:left="-1800" w:right="1080"/>
      <w:jc w:val="left"/>
    </w:pPr>
    <w:rPr>
      <w:b/>
    </w:rPr>
  </w:style>
  <w:style w:type="paragraph" w:styleId="FootnoteText">
    <w:name w:val="footnote text"/>
    <w:basedOn w:val="Normal"/>
    <w:semiHidden/>
    <w:rsid w:val="007C3869"/>
  </w:style>
  <w:style w:type="character" w:styleId="FootnoteReference">
    <w:name w:val="footnote reference"/>
    <w:basedOn w:val="DefaultParagraphFont"/>
    <w:semiHidden/>
    <w:rsid w:val="007C3869"/>
    <w:rPr>
      <w:vertAlign w:val="superscript"/>
    </w:rPr>
  </w:style>
  <w:style w:type="paragraph" w:styleId="DocumentMap">
    <w:name w:val="Document Map"/>
    <w:basedOn w:val="Normal"/>
    <w:semiHidden/>
    <w:rsid w:val="007C3869"/>
    <w:pPr>
      <w:shd w:val="clear" w:color="auto" w:fill="000080"/>
    </w:pPr>
    <w:rPr>
      <w:rFonts w:ascii="Tahoma" w:hAnsi="Tahoma"/>
    </w:rPr>
  </w:style>
  <w:style w:type="character" w:styleId="Hyperlink">
    <w:name w:val="Hyperlink"/>
    <w:basedOn w:val="DefaultParagraphFont"/>
    <w:semiHidden/>
    <w:rsid w:val="007C3869"/>
    <w:rPr>
      <w:color w:val="0000FF"/>
      <w:u w:val="single"/>
    </w:rPr>
  </w:style>
  <w:style w:type="character" w:styleId="FollowedHyperlink">
    <w:name w:val="FollowedHyperlink"/>
    <w:basedOn w:val="DefaultParagraphFont"/>
    <w:semiHidden/>
    <w:rsid w:val="007C3869"/>
    <w:rPr>
      <w:color w:val="800080"/>
      <w:u w:val="single"/>
    </w:rPr>
  </w:style>
  <w:style w:type="paragraph" w:styleId="BodyText3">
    <w:name w:val="Body Text 3"/>
    <w:basedOn w:val="Normal"/>
    <w:semiHidden/>
    <w:rsid w:val="007C3869"/>
    <w:pPr>
      <w:jc w:val="both"/>
    </w:pPr>
  </w:style>
  <w:style w:type="paragraph" w:styleId="Footer">
    <w:name w:val="footer"/>
    <w:basedOn w:val="Normal"/>
    <w:semiHidden/>
    <w:rsid w:val="007C3869"/>
    <w:pPr>
      <w:tabs>
        <w:tab w:val="center" w:pos="4320"/>
        <w:tab w:val="right" w:pos="8640"/>
      </w:tabs>
    </w:pPr>
  </w:style>
  <w:style w:type="paragraph" w:styleId="Caption">
    <w:name w:val="caption"/>
    <w:basedOn w:val="Normal"/>
    <w:next w:val="Normal"/>
    <w:qFormat/>
    <w:rsid w:val="007C3869"/>
    <w:pPr>
      <w:framePr w:w="9967" w:h="1440" w:wrap="notBeside" w:vAnchor="page" w:hAnchor="page" w:x="1342" w:y="785" w:anchorLock="1"/>
      <w:overflowPunct w:val="0"/>
      <w:autoSpaceDE w:val="0"/>
      <w:autoSpaceDN w:val="0"/>
      <w:adjustRightInd w:val="0"/>
      <w:textAlignment w:val="baseline"/>
    </w:pPr>
    <w:rPr>
      <w:i/>
      <w:sz w:val="21"/>
    </w:rPr>
  </w:style>
  <w:style w:type="paragraph" w:customStyle="1" w:styleId="Evaluations">
    <w:name w:val="Evaluations"/>
    <w:basedOn w:val="BodyText"/>
    <w:rsid w:val="007C3869"/>
  </w:style>
  <w:style w:type="character" w:customStyle="1" w:styleId="a">
    <w:name w:val="a"/>
    <w:basedOn w:val="DefaultParagraphFont"/>
    <w:rsid w:val="007C3869"/>
  </w:style>
  <w:style w:type="paragraph" w:styleId="BalloonText">
    <w:name w:val="Balloon Text"/>
    <w:basedOn w:val="Normal"/>
    <w:semiHidden/>
    <w:rsid w:val="00D42523"/>
    <w:rPr>
      <w:rFonts w:ascii="Tahoma" w:hAnsi="Tahoma" w:cs="Tahoma"/>
      <w:sz w:val="16"/>
      <w:szCs w:val="16"/>
    </w:rPr>
  </w:style>
  <w:style w:type="character" w:styleId="PlaceholderText">
    <w:name w:val="Placeholder Text"/>
    <w:basedOn w:val="DefaultParagraphFont"/>
    <w:uiPriority w:val="99"/>
    <w:semiHidden/>
    <w:rsid w:val="002A192F"/>
    <w:rPr>
      <w:color w:val="808080"/>
    </w:rPr>
  </w:style>
  <w:style w:type="character" w:customStyle="1" w:styleId="BodyTextChar">
    <w:name w:val="Body Text Char"/>
    <w:aliases w:val="Body Text Char Char Char"/>
    <w:basedOn w:val="DefaultParagraphFont"/>
    <w:link w:val="BodyText"/>
    <w:semiHidden/>
    <w:rsid w:val="008C1353"/>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2669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28D6C7366143D0827C2D5129D033AE"/>
        <w:category>
          <w:name w:val="General"/>
          <w:gallery w:val="placeholder"/>
        </w:category>
        <w:types>
          <w:type w:val="bbPlcHdr"/>
        </w:types>
        <w:behaviors>
          <w:behavior w:val="content"/>
        </w:behaviors>
        <w:guid w:val="{133F4902-4243-4399-BE8D-A2D3CF769E8D}"/>
      </w:docPartPr>
      <w:docPartBody>
        <w:p w:rsidR="006C4A14" w:rsidRDefault="000D6C45">
          <w:pPr>
            <w:pStyle w:val="5228D6C7366143D0827C2D5129D033AE"/>
          </w:pPr>
          <w:r w:rsidRPr="00EF4394">
            <w:rPr>
              <w:rStyle w:val="PlaceholderText"/>
            </w:rPr>
            <w:t>Click here to enter text.</w:t>
          </w:r>
        </w:p>
      </w:docPartBody>
    </w:docPart>
    <w:docPart>
      <w:docPartPr>
        <w:name w:val="5FFB2E5C20B24954B74AD5F746CEFA79"/>
        <w:category>
          <w:name w:val="General"/>
          <w:gallery w:val="placeholder"/>
        </w:category>
        <w:types>
          <w:type w:val="bbPlcHdr"/>
        </w:types>
        <w:behaviors>
          <w:behavior w:val="content"/>
        </w:behaviors>
        <w:guid w:val="{80CF275A-C521-4D10-832B-65B1A57F5751}"/>
      </w:docPartPr>
      <w:docPartBody>
        <w:p w:rsidR="006C4A14" w:rsidRDefault="000D6C45">
          <w:pPr>
            <w:pStyle w:val="5FFB2E5C20B24954B74AD5F746CEFA79"/>
          </w:pPr>
          <w:r w:rsidRPr="00781394">
            <w:rPr>
              <w:rStyle w:val="PlaceholderText"/>
            </w:rPr>
            <w:t>Click here to enter text.</w:t>
          </w:r>
        </w:p>
      </w:docPartBody>
    </w:docPart>
    <w:docPart>
      <w:docPartPr>
        <w:name w:val="A2909B09E41349EFBC9CF2C8A021589E"/>
        <w:category>
          <w:name w:val="General"/>
          <w:gallery w:val="placeholder"/>
        </w:category>
        <w:types>
          <w:type w:val="bbPlcHdr"/>
        </w:types>
        <w:behaviors>
          <w:behavior w:val="content"/>
        </w:behaviors>
        <w:guid w:val="{490D9D18-E045-4043-97E8-E934CA35BE51}"/>
      </w:docPartPr>
      <w:docPartBody>
        <w:p w:rsidR="006C4A14" w:rsidRDefault="000D6C45">
          <w:pPr>
            <w:pStyle w:val="A2909B09E41349EFBC9CF2C8A021589E"/>
          </w:pPr>
          <w:r w:rsidRPr="00781394">
            <w:rPr>
              <w:rStyle w:val="PlaceholderText"/>
            </w:rPr>
            <w:t>Click here to enter text.</w:t>
          </w:r>
        </w:p>
      </w:docPartBody>
    </w:docPart>
    <w:docPart>
      <w:docPartPr>
        <w:name w:val="4837280B9DB94C9E9BC5C21BE7F5BC61"/>
        <w:category>
          <w:name w:val="General"/>
          <w:gallery w:val="placeholder"/>
        </w:category>
        <w:types>
          <w:type w:val="bbPlcHdr"/>
        </w:types>
        <w:behaviors>
          <w:behavior w:val="content"/>
        </w:behaviors>
        <w:guid w:val="{B94B6B00-FEFE-42DC-8486-E53EDA21A4DE}"/>
      </w:docPartPr>
      <w:docPartBody>
        <w:p w:rsidR="006C4A14" w:rsidRDefault="000D6C45">
          <w:pPr>
            <w:pStyle w:val="4837280B9DB94C9E9BC5C21BE7F5BC61"/>
          </w:pPr>
          <w:r w:rsidRPr="00781394">
            <w:rPr>
              <w:rStyle w:val="PlaceholderText"/>
            </w:rPr>
            <w:t>Click here to enter text.</w:t>
          </w:r>
        </w:p>
      </w:docPartBody>
    </w:docPart>
    <w:docPart>
      <w:docPartPr>
        <w:name w:val="7DE7CE1884BF4FC996AF6A221E5B9D4F"/>
        <w:category>
          <w:name w:val="General"/>
          <w:gallery w:val="placeholder"/>
        </w:category>
        <w:types>
          <w:type w:val="bbPlcHdr"/>
        </w:types>
        <w:behaviors>
          <w:behavior w:val="content"/>
        </w:behaviors>
        <w:guid w:val="{381E233D-9554-4EC4-91E8-410691C33B0C}"/>
      </w:docPartPr>
      <w:docPartBody>
        <w:p w:rsidR="006C4A14" w:rsidRDefault="000D6C45">
          <w:pPr>
            <w:pStyle w:val="7DE7CE1884BF4FC996AF6A221E5B9D4F"/>
          </w:pPr>
          <w:r w:rsidRPr="00781394">
            <w:rPr>
              <w:rStyle w:val="PlaceholderText"/>
            </w:rPr>
            <w:t>Click here to enter text.</w:t>
          </w:r>
        </w:p>
      </w:docPartBody>
    </w:docPart>
    <w:docPart>
      <w:docPartPr>
        <w:name w:val="13F599191BF24761BCED261368DD3F61"/>
        <w:category>
          <w:name w:val="General"/>
          <w:gallery w:val="placeholder"/>
        </w:category>
        <w:types>
          <w:type w:val="bbPlcHdr"/>
        </w:types>
        <w:behaviors>
          <w:behavior w:val="content"/>
        </w:behaviors>
        <w:guid w:val="{63CD710F-1B90-410D-8B56-FBD1235BC0F3}"/>
      </w:docPartPr>
      <w:docPartBody>
        <w:p w:rsidR="006C4A14" w:rsidRDefault="000D6C45">
          <w:pPr>
            <w:pStyle w:val="13F599191BF24761BCED261368DD3F61"/>
          </w:pPr>
          <w:r w:rsidRPr="00F51BCD">
            <w:rPr>
              <w:rStyle w:val="PlaceholderText"/>
            </w:rPr>
            <w:t>Click here to enter text.</w:t>
          </w:r>
        </w:p>
      </w:docPartBody>
    </w:docPart>
    <w:docPart>
      <w:docPartPr>
        <w:name w:val="8CAA678C0C814AE58D32E50EEBC0EBD5"/>
        <w:category>
          <w:name w:val="General"/>
          <w:gallery w:val="placeholder"/>
        </w:category>
        <w:types>
          <w:type w:val="bbPlcHdr"/>
        </w:types>
        <w:behaviors>
          <w:behavior w:val="content"/>
        </w:behaviors>
        <w:guid w:val="{FC18811D-7EC2-49C7-92E7-FE6E9BAB3C30}"/>
      </w:docPartPr>
      <w:docPartBody>
        <w:p w:rsidR="006C4A14" w:rsidRDefault="000D6C45">
          <w:pPr>
            <w:pStyle w:val="8CAA678C0C814AE58D32E50EEBC0EBD5"/>
          </w:pPr>
          <w:r w:rsidRPr="00F51BCD">
            <w:rPr>
              <w:rStyle w:val="PlaceholderText"/>
            </w:rPr>
            <w:t>Click here to enter text.</w:t>
          </w:r>
        </w:p>
      </w:docPartBody>
    </w:docPart>
    <w:docPart>
      <w:docPartPr>
        <w:name w:val="EAE758AB1C1F4A11BC0F03EE33BE0076"/>
        <w:category>
          <w:name w:val="General"/>
          <w:gallery w:val="placeholder"/>
        </w:category>
        <w:types>
          <w:type w:val="bbPlcHdr"/>
        </w:types>
        <w:behaviors>
          <w:behavior w:val="content"/>
        </w:behaviors>
        <w:guid w:val="{B0668C05-3C00-488E-84F0-283F1DF12C79}"/>
      </w:docPartPr>
      <w:docPartBody>
        <w:p w:rsidR="006C4A14" w:rsidRDefault="000D6C45">
          <w:pPr>
            <w:pStyle w:val="EAE758AB1C1F4A11BC0F03EE33BE0076"/>
          </w:pPr>
          <w:r w:rsidRPr="00EF4394">
            <w:rPr>
              <w:rStyle w:val="PlaceholderText"/>
            </w:rPr>
            <w:t>Click here to enter text.</w:t>
          </w:r>
        </w:p>
      </w:docPartBody>
    </w:docPart>
    <w:docPart>
      <w:docPartPr>
        <w:name w:val="CA5B16BC32604AC582FCC45440298747"/>
        <w:category>
          <w:name w:val="General"/>
          <w:gallery w:val="placeholder"/>
        </w:category>
        <w:types>
          <w:type w:val="bbPlcHdr"/>
        </w:types>
        <w:behaviors>
          <w:behavior w:val="content"/>
        </w:behaviors>
        <w:guid w:val="{70B0E0F1-90A5-40B3-9550-3D3F5A888325}"/>
      </w:docPartPr>
      <w:docPartBody>
        <w:p w:rsidR="006C4A14" w:rsidRDefault="000D6C45">
          <w:pPr>
            <w:pStyle w:val="CA5B16BC32604AC582FCC45440298747"/>
          </w:pPr>
          <w:r w:rsidRPr="00330BE4">
            <w:rPr>
              <w:rStyle w:val="PlaceholderText"/>
            </w:rPr>
            <w:t>Click here to enter text.</w:t>
          </w:r>
        </w:p>
      </w:docPartBody>
    </w:docPart>
    <w:docPart>
      <w:docPartPr>
        <w:name w:val="00DEBA7751184009BDA40AAF6C90DBBF"/>
        <w:category>
          <w:name w:val="General"/>
          <w:gallery w:val="placeholder"/>
        </w:category>
        <w:types>
          <w:type w:val="bbPlcHdr"/>
        </w:types>
        <w:behaviors>
          <w:behavior w:val="content"/>
        </w:behaviors>
        <w:guid w:val="{42296C14-9468-43C1-89E8-B46C9CAD7047}"/>
      </w:docPartPr>
      <w:docPartBody>
        <w:p w:rsidR="006C4A14" w:rsidRDefault="000D6C45">
          <w:pPr>
            <w:pStyle w:val="00DEBA7751184009BDA40AAF6C90DBBF"/>
          </w:pPr>
          <w:r w:rsidRPr="00CE19D3">
            <w:rPr>
              <w:rStyle w:val="PlaceholderText"/>
            </w:rPr>
            <w:t>Click here to enter text.</w:t>
          </w:r>
        </w:p>
      </w:docPartBody>
    </w:docPart>
    <w:docPart>
      <w:docPartPr>
        <w:name w:val="D7A668DE9D9F4B7C9F581AA0954EBA39"/>
        <w:category>
          <w:name w:val="General"/>
          <w:gallery w:val="placeholder"/>
        </w:category>
        <w:types>
          <w:type w:val="bbPlcHdr"/>
        </w:types>
        <w:behaviors>
          <w:behavior w:val="content"/>
        </w:behaviors>
        <w:guid w:val="{8FAB104E-3C45-4573-916E-4162F4A2D8C7}"/>
      </w:docPartPr>
      <w:docPartBody>
        <w:p w:rsidR="006C4A14" w:rsidRDefault="000D6C45">
          <w:pPr>
            <w:pStyle w:val="D7A668DE9D9F4B7C9F581AA0954EBA39"/>
          </w:pPr>
          <w:r w:rsidRPr="00781394">
            <w:rPr>
              <w:rStyle w:val="PlaceholderText"/>
            </w:rPr>
            <w:t>Click here to enter text.</w:t>
          </w:r>
        </w:p>
      </w:docPartBody>
    </w:docPart>
    <w:docPart>
      <w:docPartPr>
        <w:name w:val="B02597E58C9A4793B0C60256611F3886"/>
        <w:category>
          <w:name w:val="General"/>
          <w:gallery w:val="placeholder"/>
        </w:category>
        <w:types>
          <w:type w:val="bbPlcHdr"/>
        </w:types>
        <w:behaviors>
          <w:behavior w:val="content"/>
        </w:behaviors>
        <w:guid w:val="{D2292C33-B18A-4719-93C5-A09D55A3EDC3}"/>
      </w:docPartPr>
      <w:docPartBody>
        <w:p w:rsidR="006C4A14" w:rsidRDefault="000D6C45">
          <w:pPr>
            <w:pStyle w:val="B02597E58C9A4793B0C60256611F3886"/>
          </w:pPr>
          <w:r w:rsidRPr="00330BE4">
            <w:rPr>
              <w:rStyle w:val="PlaceholderText"/>
            </w:rPr>
            <w:t>Click here to enter text.</w:t>
          </w:r>
        </w:p>
      </w:docPartBody>
    </w:docPart>
    <w:docPart>
      <w:docPartPr>
        <w:name w:val="89539D3A1D0D4B8DA2A347D5AAE093CD"/>
        <w:category>
          <w:name w:val="General"/>
          <w:gallery w:val="placeholder"/>
        </w:category>
        <w:types>
          <w:type w:val="bbPlcHdr"/>
        </w:types>
        <w:behaviors>
          <w:behavior w:val="content"/>
        </w:behaviors>
        <w:guid w:val="{0F240788-5BCF-4EFF-AE64-BF736D39EE47}"/>
      </w:docPartPr>
      <w:docPartBody>
        <w:p w:rsidR="006C4A14" w:rsidRDefault="000D6C45">
          <w:pPr>
            <w:pStyle w:val="89539D3A1D0D4B8DA2A347D5AAE093CD"/>
          </w:pPr>
          <w:r w:rsidRPr="00CE19D3">
            <w:rPr>
              <w:rStyle w:val="PlaceholderText"/>
            </w:rPr>
            <w:t>Click here to enter text.</w:t>
          </w:r>
        </w:p>
      </w:docPartBody>
    </w:docPart>
    <w:docPart>
      <w:docPartPr>
        <w:name w:val="CE8FB589DC5D429EB4C4CA46A5965490"/>
        <w:category>
          <w:name w:val="General"/>
          <w:gallery w:val="placeholder"/>
        </w:category>
        <w:types>
          <w:type w:val="bbPlcHdr"/>
        </w:types>
        <w:behaviors>
          <w:behavior w:val="content"/>
        </w:behaviors>
        <w:guid w:val="{0C1ABDF7-5D49-43A6-B629-24C9DD51FB87}"/>
      </w:docPartPr>
      <w:docPartBody>
        <w:p w:rsidR="006C4A14" w:rsidRDefault="000D6C45">
          <w:pPr>
            <w:pStyle w:val="CE8FB589DC5D429EB4C4CA46A5965490"/>
          </w:pPr>
          <w:r w:rsidRPr="00781394">
            <w:rPr>
              <w:rStyle w:val="PlaceholderText"/>
            </w:rPr>
            <w:t>Click here to enter text.</w:t>
          </w:r>
        </w:p>
      </w:docPartBody>
    </w:docPart>
    <w:docPart>
      <w:docPartPr>
        <w:name w:val="D0ECA434BC864B38B7611E00F4DBCBAC"/>
        <w:category>
          <w:name w:val="General"/>
          <w:gallery w:val="placeholder"/>
        </w:category>
        <w:types>
          <w:type w:val="bbPlcHdr"/>
        </w:types>
        <w:behaviors>
          <w:behavior w:val="content"/>
        </w:behaviors>
        <w:guid w:val="{3503BA7C-5A66-4AA4-8D01-7C2A584851EE}"/>
      </w:docPartPr>
      <w:docPartBody>
        <w:p w:rsidR="006C4A14" w:rsidRDefault="000D6C45">
          <w:pPr>
            <w:pStyle w:val="D0ECA434BC864B38B7611E00F4DBCBAC"/>
          </w:pPr>
          <w:r w:rsidRPr="00330BE4">
            <w:rPr>
              <w:rStyle w:val="PlaceholderText"/>
            </w:rPr>
            <w:t>Click here to enter text.</w:t>
          </w:r>
        </w:p>
      </w:docPartBody>
    </w:docPart>
    <w:docPart>
      <w:docPartPr>
        <w:name w:val="B4DCF615A61B42FD9E2234000D718A69"/>
        <w:category>
          <w:name w:val="General"/>
          <w:gallery w:val="placeholder"/>
        </w:category>
        <w:types>
          <w:type w:val="bbPlcHdr"/>
        </w:types>
        <w:behaviors>
          <w:behavior w:val="content"/>
        </w:behaviors>
        <w:guid w:val="{A7F3619F-2891-4AEC-996F-4F9BEA3123C2}"/>
      </w:docPartPr>
      <w:docPartBody>
        <w:p w:rsidR="006C4A14" w:rsidRDefault="000D6C45">
          <w:pPr>
            <w:pStyle w:val="B4DCF615A61B42FD9E2234000D718A69"/>
          </w:pPr>
          <w:r w:rsidRPr="00CE19D3">
            <w:rPr>
              <w:rStyle w:val="PlaceholderText"/>
            </w:rPr>
            <w:t>Click here to enter text.</w:t>
          </w:r>
        </w:p>
      </w:docPartBody>
    </w:docPart>
    <w:docPart>
      <w:docPartPr>
        <w:name w:val="89CED2B77511465AADBAFE1EAEDF1760"/>
        <w:category>
          <w:name w:val="General"/>
          <w:gallery w:val="placeholder"/>
        </w:category>
        <w:types>
          <w:type w:val="bbPlcHdr"/>
        </w:types>
        <w:behaviors>
          <w:behavior w:val="content"/>
        </w:behaviors>
        <w:guid w:val="{6B9CE1BC-FB35-4E92-A9C6-A8207AE94F4F}"/>
      </w:docPartPr>
      <w:docPartBody>
        <w:p w:rsidR="006C4A14" w:rsidRDefault="000D6C45">
          <w:pPr>
            <w:pStyle w:val="89CED2B77511465AADBAFE1EAEDF1760"/>
          </w:pPr>
          <w:r w:rsidRPr="00781394">
            <w:rPr>
              <w:rStyle w:val="PlaceholderText"/>
            </w:rPr>
            <w:t>Click here to enter text.</w:t>
          </w:r>
        </w:p>
      </w:docPartBody>
    </w:docPart>
    <w:docPart>
      <w:docPartPr>
        <w:name w:val="2881292B6CE744D38928B5A8DCA867AE"/>
        <w:category>
          <w:name w:val="General"/>
          <w:gallery w:val="placeholder"/>
        </w:category>
        <w:types>
          <w:type w:val="bbPlcHdr"/>
        </w:types>
        <w:behaviors>
          <w:behavior w:val="content"/>
        </w:behaviors>
        <w:guid w:val="{43F39E2D-329D-4062-BF4A-D41B08070502}"/>
      </w:docPartPr>
      <w:docPartBody>
        <w:p w:rsidR="006C4A14" w:rsidRDefault="000D6C45">
          <w:pPr>
            <w:pStyle w:val="2881292B6CE744D38928B5A8DCA867AE"/>
          </w:pPr>
          <w:r w:rsidRPr="00330BE4">
            <w:rPr>
              <w:rStyle w:val="PlaceholderText"/>
            </w:rPr>
            <w:t>Click here to enter text.</w:t>
          </w:r>
        </w:p>
      </w:docPartBody>
    </w:docPart>
    <w:docPart>
      <w:docPartPr>
        <w:name w:val="3261DCB8FC104950A2FDC143F4783821"/>
        <w:category>
          <w:name w:val="General"/>
          <w:gallery w:val="placeholder"/>
        </w:category>
        <w:types>
          <w:type w:val="bbPlcHdr"/>
        </w:types>
        <w:behaviors>
          <w:behavior w:val="content"/>
        </w:behaviors>
        <w:guid w:val="{DFE3415F-C3B3-4E16-A75B-673323873FBC}"/>
      </w:docPartPr>
      <w:docPartBody>
        <w:p w:rsidR="006C4A14" w:rsidRDefault="000D6C45">
          <w:pPr>
            <w:pStyle w:val="3261DCB8FC104950A2FDC143F4783821"/>
          </w:pPr>
          <w:r w:rsidRPr="00CE19D3">
            <w:rPr>
              <w:rStyle w:val="PlaceholderText"/>
            </w:rPr>
            <w:t>Click here to enter text.</w:t>
          </w:r>
        </w:p>
      </w:docPartBody>
    </w:docPart>
    <w:docPart>
      <w:docPartPr>
        <w:name w:val="34F5B185BCA740668BF29B25F3EC75A0"/>
        <w:category>
          <w:name w:val="General"/>
          <w:gallery w:val="placeholder"/>
        </w:category>
        <w:types>
          <w:type w:val="bbPlcHdr"/>
        </w:types>
        <w:behaviors>
          <w:behavior w:val="content"/>
        </w:behaviors>
        <w:guid w:val="{40DCA671-E231-4258-8EE5-715E67AD0C93}"/>
      </w:docPartPr>
      <w:docPartBody>
        <w:p w:rsidR="006C4A14" w:rsidRDefault="000D6C45">
          <w:pPr>
            <w:pStyle w:val="34F5B185BCA740668BF29B25F3EC75A0"/>
          </w:pPr>
          <w:r w:rsidRPr="00781394">
            <w:rPr>
              <w:rStyle w:val="PlaceholderText"/>
            </w:rPr>
            <w:t>Click here to enter text.</w:t>
          </w:r>
        </w:p>
      </w:docPartBody>
    </w:docPart>
    <w:docPart>
      <w:docPartPr>
        <w:name w:val="C5F80FCF79754D08B5C30139566C774B"/>
        <w:category>
          <w:name w:val="General"/>
          <w:gallery w:val="placeholder"/>
        </w:category>
        <w:types>
          <w:type w:val="bbPlcHdr"/>
        </w:types>
        <w:behaviors>
          <w:behavior w:val="content"/>
        </w:behaviors>
        <w:guid w:val="{231DB066-B78D-4C86-AC98-2A905F13CFBD}"/>
      </w:docPartPr>
      <w:docPartBody>
        <w:p w:rsidR="006C4A14" w:rsidRDefault="000D6C45">
          <w:pPr>
            <w:pStyle w:val="C5F80FCF79754D08B5C30139566C774B"/>
          </w:pPr>
          <w:r w:rsidRPr="00330BE4">
            <w:rPr>
              <w:rStyle w:val="PlaceholderText"/>
            </w:rPr>
            <w:t>Click here to enter text.</w:t>
          </w:r>
        </w:p>
      </w:docPartBody>
    </w:docPart>
    <w:docPart>
      <w:docPartPr>
        <w:name w:val="240C61B264EB43C3891648174B19AB38"/>
        <w:category>
          <w:name w:val="General"/>
          <w:gallery w:val="placeholder"/>
        </w:category>
        <w:types>
          <w:type w:val="bbPlcHdr"/>
        </w:types>
        <w:behaviors>
          <w:behavior w:val="content"/>
        </w:behaviors>
        <w:guid w:val="{9A2CF656-F2AD-49E9-AA91-4122FE739FC8}"/>
      </w:docPartPr>
      <w:docPartBody>
        <w:p w:rsidR="006C4A14" w:rsidRDefault="000D6C45">
          <w:pPr>
            <w:pStyle w:val="240C61B264EB43C3891648174B19AB38"/>
          </w:pPr>
          <w:r w:rsidRPr="00CE19D3">
            <w:rPr>
              <w:rStyle w:val="PlaceholderText"/>
            </w:rPr>
            <w:t>Click here to enter text.</w:t>
          </w:r>
        </w:p>
      </w:docPartBody>
    </w:docPart>
    <w:docPart>
      <w:docPartPr>
        <w:name w:val="090D2671EE154B26A257939EDF62EB7F"/>
        <w:category>
          <w:name w:val="General"/>
          <w:gallery w:val="placeholder"/>
        </w:category>
        <w:types>
          <w:type w:val="bbPlcHdr"/>
        </w:types>
        <w:behaviors>
          <w:behavior w:val="content"/>
        </w:behaviors>
        <w:guid w:val="{EDE3BD28-0ACC-417B-B239-67B957F0B3A5}"/>
      </w:docPartPr>
      <w:docPartBody>
        <w:p w:rsidR="006C4A14" w:rsidRDefault="000D6C45">
          <w:pPr>
            <w:pStyle w:val="090D2671EE154B26A257939EDF62EB7F"/>
          </w:pPr>
          <w:r w:rsidRPr="00781394">
            <w:rPr>
              <w:rStyle w:val="PlaceholderText"/>
            </w:rPr>
            <w:t>Click here to enter text.</w:t>
          </w:r>
        </w:p>
      </w:docPartBody>
    </w:docPart>
    <w:docPart>
      <w:docPartPr>
        <w:name w:val="48698DF181944DC8BFF71C6D3CA393BA"/>
        <w:category>
          <w:name w:val="General"/>
          <w:gallery w:val="placeholder"/>
        </w:category>
        <w:types>
          <w:type w:val="bbPlcHdr"/>
        </w:types>
        <w:behaviors>
          <w:behavior w:val="content"/>
        </w:behaviors>
        <w:guid w:val="{142F2A88-EBF8-448A-B78F-0E152BB72B29}"/>
      </w:docPartPr>
      <w:docPartBody>
        <w:p w:rsidR="006C4A14" w:rsidRDefault="000D6C45">
          <w:pPr>
            <w:pStyle w:val="48698DF181944DC8BFF71C6D3CA393BA"/>
          </w:pPr>
          <w:r w:rsidRPr="00CE19D3">
            <w:rPr>
              <w:rStyle w:val="PlaceholderText"/>
            </w:rPr>
            <w:t>Click here to enter text.</w:t>
          </w:r>
        </w:p>
      </w:docPartBody>
    </w:docPart>
    <w:docPart>
      <w:docPartPr>
        <w:name w:val="EE9346F25DF24826B1BE4A413F095F5F"/>
        <w:category>
          <w:name w:val="General"/>
          <w:gallery w:val="placeholder"/>
        </w:category>
        <w:types>
          <w:type w:val="bbPlcHdr"/>
        </w:types>
        <w:behaviors>
          <w:behavior w:val="content"/>
        </w:behaviors>
        <w:guid w:val="{A9373FC2-2FE5-4DA2-B14C-46F0CA383964}"/>
      </w:docPartPr>
      <w:docPartBody>
        <w:p w:rsidR="006C4A14" w:rsidRDefault="000D6C45">
          <w:pPr>
            <w:pStyle w:val="EE9346F25DF24826B1BE4A413F095F5F"/>
          </w:pPr>
          <w:r w:rsidRPr="00CE19D3">
            <w:rPr>
              <w:rStyle w:val="PlaceholderText"/>
            </w:rPr>
            <w:t>Click here to enter text.</w:t>
          </w:r>
        </w:p>
      </w:docPartBody>
    </w:docPart>
    <w:docPart>
      <w:docPartPr>
        <w:name w:val="14513475EF9F43328C277A28AA425DE4"/>
        <w:category>
          <w:name w:val="General"/>
          <w:gallery w:val="placeholder"/>
        </w:category>
        <w:types>
          <w:type w:val="bbPlcHdr"/>
        </w:types>
        <w:behaviors>
          <w:behavior w:val="content"/>
        </w:behaviors>
        <w:guid w:val="{37EA520B-2D9D-436F-AA72-2C07A867A4F3}"/>
      </w:docPartPr>
      <w:docPartBody>
        <w:p w:rsidR="006C4A14" w:rsidRDefault="000D6C45">
          <w:pPr>
            <w:pStyle w:val="14513475EF9F43328C277A28AA425DE4"/>
          </w:pPr>
          <w:r w:rsidRPr="00CE19D3">
            <w:rPr>
              <w:rStyle w:val="PlaceholderText"/>
            </w:rPr>
            <w:t>Click here to enter text.</w:t>
          </w:r>
        </w:p>
      </w:docPartBody>
    </w:docPart>
    <w:docPart>
      <w:docPartPr>
        <w:name w:val="A8E3031BA99A426681FE53B19616E67B"/>
        <w:category>
          <w:name w:val="General"/>
          <w:gallery w:val="placeholder"/>
        </w:category>
        <w:types>
          <w:type w:val="bbPlcHdr"/>
        </w:types>
        <w:behaviors>
          <w:behavior w:val="content"/>
        </w:behaviors>
        <w:guid w:val="{345C5E7F-1737-4EE3-9537-F83F8F9CD9C0}"/>
      </w:docPartPr>
      <w:docPartBody>
        <w:p w:rsidR="006C4A14" w:rsidRDefault="000D6C45">
          <w:pPr>
            <w:pStyle w:val="A8E3031BA99A426681FE53B19616E67B"/>
          </w:pPr>
          <w:r w:rsidRPr="00CE19D3">
            <w:rPr>
              <w:rStyle w:val="PlaceholderText"/>
            </w:rPr>
            <w:t>Click here to enter text.</w:t>
          </w:r>
        </w:p>
      </w:docPartBody>
    </w:docPart>
    <w:docPart>
      <w:docPartPr>
        <w:name w:val="4E64A4E07B154EB29E978E20B98418A9"/>
        <w:category>
          <w:name w:val="General"/>
          <w:gallery w:val="placeholder"/>
        </w:category>
        <w:types>
          <w:type w:val="bbPlcHdr"/>
        </w:types>
        <w:behaviors>
          <w:behavior w:val="content"/>
        </w:behaviors>
        <w:guid w:val="{F893AF41-3DE1-420B-94EA-4E789306D556}"/>
      </w:docPartPr>
      <w:docPartBody>
        <w:p w:rsidR="006C4A14" w:rsidRDefault="000D6C45">
          <w:pPr>
            <w:pStyle w:val="4E64A4E07B154EB29E978E20B98418A9"/>
          </w:pPr>
          <w:r w:rsidRPr="00F51BCD">
            <w:rPr>
              <w:rStyle w:val="PlaceholderText"/>
            </w:rPr>
            <w:t>Click here to enter text.</w:t>
          </w:r>
        </w:p>
      </w:docPartBody>
    </w:docPart>
    <w:docPart>
      <w:docPartPr>
        <w:name w:val="8F141CE21CA446AD8D7F8DF7D1BBAA2F"/>
        <w:category>
          <w:name w:val="General"/>
          <w:gallery w:val="placeholder"/>
        </w:category>
        <w:types>
          <w:type w:val="bbPlcHdr"/>
        </w:types>
        <w:behaviors>
          <w:behavior w:val="content"/>
        </w:behaviors>
        <w:guid w:val="{31CDF3B6-03F0-470D-8F6B-31EDC8102382}"/>
      </w:docPartPr>
      <w:docPartBody>
        <w:p w:rsidR="006C4A14" w:rsidRDefault="000D6C45">
          <w:pPr>
            <w:pStyle w:val="8F141CE21CA446AD8D7F8DF7D1BBAA2F"/>
          </w:pPr>
          <w:r w:rsidRPr="00F51BCD">
            <w:rPr>
              <w:rStyle w:val="PlaceholderText"/>
            </w:rPr>
            <w:t>Click here to enter text.</w:t>
          </w:r>
        </w:p>
      </w:docPartBody>
    </w:docPart>
    <w:docPart>
      <w:docPartPr>
        <w:name w:val="F877EC370A36464AAE893E58CC549B24"/>
        <w:category>
          <w:name w:val="General"/>
          <w:gallery w:val="placeholder"/>
        </w:category>
        <w:types>
          <w:type w:val="bbPlcHdr"/>
        </w:types>
        <w:behaviors>
          <w:behavior w:val="content"/>
        </w:behaviors>
        <w:guid w:val="{B3E65503-F3CA-49B4-975E-DECBABBEC0AB}"/>
      </w:docPartPr>
      <w:docPartBody>
        <w:p w:rsidR="006C4A14" w:rsidRDefault="000D6C45">
          <w:pPr>
            <w:pStyle w:val="F877EC370A36464AAE893E58CC549B24"/>
          </w:pPr>
          <w:r w:rsidRPr="00F51BCD">
            <w:rPr>
              <w:rStyle w:val="PlaceholderText"/>
            </w:rPr>
            <w:t>Click here to enter text.</w:t>
          </w:r>
        </w:p>
      </w:docPartBody>
    </w:docPart>
    <w:docPart>
      <w:docPartPr>
        <w:name w:val="5E7B4C4A73AB46F79EEE196F1297E8BB"/>
        <w:category>
          <w:name w:val="General"/>
          <w:gallery w:val="placeholder"/>
        </w:category>
        <w:types>
          <w:type w:val="bbPlcHdr"/>
        </w:types>
        <w:behaviors>
          <w:behavior w:val="content"/>
        </w:behaviors>
        <w:guid w:val="{EA61C0BA-26C1-4C5F-AEF5-89B72FE6993F}"/>
      </w:docPartPr>
      <w:docPartBody>
        <w:p w:rsidR="006C4A14" w:rsidRDefault="005F51E4" w:rsidP="005F51E4">
          <w:pPr>
            <w:pStyle w:val="5E7B4C4A73AB46F79EEE196F1297E8BB"/>
          </w:pPr>
          <w:r w:rsidRPr="00781394">
            <w:rPr>
              <w:rStyle w:val="PlaceholderText"/>
            </w:rPr>
            <w:t>Click here to enter text.</w:t>
          </w:r>
        </w:p>
      </w:docPartBody>
    </w:docPart>
    <w:docPart>
      <w:docPartPr>
        <w:name w:val="2C9A0FB4773E45959AD50C6326DB7A3D"/>
        <w:category>
          <w:name w:val="General"/>
          <w:gallery w:val="placeholder"/>
        </w:category>
        <w:types>
          <w:type w:val="bbPlcHdr"/>
        </w:types>
        <w:behaviors>
          <w:behavior w:val="content"/>
        </w:behaviors>
        <w:guid w:val="{50E619D5-EE98-4E5A-A172-3EB3E482A928}"/>
      </w:docPartPr>
      <w:docPartBody>
        <w:p w:rsidR="00C71211" w:rsidRDefault="006C4A14" w:rsidP="006C4A14">
          <w:pPr>
            <w:pStyle w:val="2C9A0FB4773E45959AD50C6326DB7A3D"/>
          </w:pPr>
          <w:r w:rsidRPr="00EF4394">
            <w:rPr>
              <w:rStyle w:val="PlaceholderText"/>
            </w:rPr>
            <w:t>Click here to enter text.</w:t>
          </w:r>
        </w:p>
      </w:docPartBody>
    </w:docPart>
    <w:docPart>
      <w:docPartPr>
        <w:name w:val="E771E98691F744B9B99375C2A0E46E71"/>
        <w:category>
          <w:name w:val="General"/>
          <w:gallery w:val="placeholder"/>
        </w:category>
        <w:types>
          <w:type w:val="bbPlcHdr"/>
        </w:types>
        <w:behaviors>
          <w:behavior w:val="content"/>
        </w:behaviors>
        <w:guid w:val="{C625CFC2-BD64-4396-A1FC-7BF512A17330}"/>
      </w:docPartPr>
      <w:docPartBody>
        <w:p w:rsidR="00C71211" w:rsidRDefault="006C4A14" w:rsidP="006C4A14">
          <w:pPr>
            <w:pStyle w:val="E771E98691F744B9B99375C2A0E46E71"/>
          </w:pPr>
          <w:r w:rsidRPr="00EF4394">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F51E4"/>
    <w:rsid w:val="000D6C45"/>
    <w:rsid w:val="005F51E4"/>
    <w:rsid w:val="006C4A14"/>
    <w:rsid w:val="00C712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4A14"/>
    <w:rPr>
      <w:color w:val="808080"/>
    </w:rPr>
  </w:style>
  <w:style w:type="paragraph" w:customStyle="1" w:styleId="5228D6C7366143D0827C2D5129D033AE">
    <w:name w:val="5228D6C7366143D0827C2D5129D033AE"/>
    <w:rsid w:val="006C4A14"/>
  </w:style>
  <w:style w:type="paragraph" w:customStyle="1" w:styleId="5FFB2E5C20B24954B74AD5F746CEFA79">
    <w:name w:val="5FFB2E5C20B24954B74AD5F746CEFA79"/>
    <w:rsid w:val="006C4A14"/>
  </w:style>
  <w:style w:type="paragraph" w:customStyle="1" w:styleId="A2909B09E41349EFBC9CF2C8A021589E">
    <w:name w:val="A2909B09E41349EFBC9CF2C8A021589E"/>
    <w:rsid w:val="006C4A14"/>
  </w:style>
  <w:style w:type="paragraph" w:customStyle="1" w:styleId="4837280B9DB94C9E9BC5C21BE7F5BC61">
    <w:name w:val="4837280B9DB94C9E9BC5C21BE7F5BC61"/>
    <w:rsid w:val="006C4A14"/>
  </w:style>
  <w:style w:type="paragraph" w:customStyle="1" w:styleId="7DE7CE1884BF4FC996AF6A221E5B9D4F">
    <w:name w:val="7DE7CE1884BF4FC996AF6A221E5B9D4F"/>
    <w:rsid w:val="006C4A14"/>
  </w:style>
  <w:style w:type="paragraph" w:customStyle="1" w:styleId="13F599191BF24761BCED261368DD3F61">
    <w:name w:val="13F599191BF24761BCED261368DD3F61"/>
    <w:rsid w:val="006C4A14"/>
  </w:style>
  <w:style w:type="paragraph" w:customStyle="1" w:styleId="8CAA678C0C814AE58D32E50EEBC0EBD5">
    <w:name w:val="8CAA678C0C814AE58D32E50EEBC0EBD5"/>
    <w:rsid w:val="006C4A14"/>
  </w:style>
  <w:style w:type="paragraph" w:customStyle="1" w:styleId="EAE758AB1C1F4A11BC0F03EE33BE0076">
    <w:name w:val="EAE758AB1C1F4A11BC0F03EE33BE0076"/>
    <w:rsid w:val="006C4A14"/>
  </w:style>
  <w:style w:type="paragraph" w:customStyle="1" w:styleId="CA5B16BC32604AC582FCC45440298747">
    <w:name w:val="CA5B16BC32604AC582FCC45440298747"/>
    <w:rsid w:val="006C4A14"/>
  </w:style>
  <w:style w:type="paragraph" w:customStyle="1" w:styleId="00DEBA7751184009BDA40AAF6C90DBBF">
    <w:name w:val="00DEBA7751184009BDA40AAF6C90DBBF"/>
    <w:rsid w:val="006C4A14"/>
  </w:style>
  <w:style w:type="paragraph" w:customStyle="1" w:styleId="D7A668DE9D9F4B7C9F581AA0954EBA39">
    <w:name w:val="D7A668DE9D9F4B7C9F581AA0954EBA39"/>
    <w:rsid w:val="006C4A14"/>
  </w:style>
  <w:style w:type="paragraph" w:customStyle="1" w:styleId="B02597E58C9A4793B0C60256611F3886">
    <w:name w:val="B02597E58C9A4793B0C60256611F3886"/>
    <w:rsid w:val="006C4A14"/>
  </w:style>
  <w:style w:type="paragraph" w:customStyle="1" w:styleId="89539D3A1D0D4B8DA2A347D5AAE093CD">
    <w:name w:val="89539D3A1D0D4B8DA2A347D5AAE093CD"/>
    <w:rsid w:val="006C4A14"/>
  </w:style>
  <w:style w:type="paragraph" w:customStyle="1" w:styleId="CE8FB589DC5D429EB4C4CA46A5965490">
    <w:name w:val="CE8FB589DC5D429EB4C4CA46A5965490"/>
    <w:rsid w:val="006C4A14"/>
  </w:style>
  <w:style w:type="paragraph" w:customStyle="1" w:styleId="D0ECA434BC864B38B7611E00F4DBCBAC">
    <w:name w:val="D0ECA434BC864B38B7611E00F4DBCBAC"/>
    <w:rsid w:val="006C4A14"/>
  </w:style>
  <w:style w:type="paragraph" w:customStyle="1" w:styleId="B4DCF615A61B42FD9E2234000D718A69">
    <w:name w:val="B4DCF615A61B42FD9E2234000D718A69"/>
    <w:rsid w:val="006C4A14"/>
  </w:style>
  <w:style w:type="paragraph" w:customStyle="1" w:styleId="89CED2B77511465AADBAFE1EAEDF1760">
    <w:name w:val="89CED2B77511465AADBAFE1EAEDF1760"/>
    <w:rsid w:val="006C4A14"/>
  </w:style>
  <w:style w:type="paragraph" w:customStyle="1" w:styleId="2881292B6CE744D38928B5A8DCA867AE">
    <w:name w:val="2881292B6CE744D38928B5A8DCA867AE"/>
    <w:rsid w:val="006C4A14"/>
  </w:style>
  <w:style w:type="paragraph" w:customStyle="1" w:styleId="3261DCB8FC104950A2FDC143F4783821">
    <w:name w:val="3261DCB8FC104950A2FDC143F4783821"/>
    <w:rsid w:val="006C4A14"/>
  </w:style>
  <w:style w:type="paragraph" w:customStyle="1" w:styleId="34F5B185BCA740668BF29B25F3EC75A0">
    <w:name w:val="34F5B185BCA740668BF29B25F3EC75A0"/>
    <w:rsid w:val="006C4A14"/>
  </w:style>
  <w:style w:type="paragraph" w:customStyle="1" w:styleId="C5F80FCF79754D08B5C30139566C774B">
    <w:name w:val="C5F80FCF79754D08B5C30139566C774B"/>
    <w:rsid w:val="006C4A14"/>
  </w:style>
  <w:style w:type="paragraph" w:customStyle="1" w:styleId="240C61B264EB43C3891648174B19AB38">
    <w:name w:val="240C61B264EB43C3891648174B19AB38"/>
    <w:rsid w:val="006C4A14"/>
  </w:style>
  <w:style w:type="paragraph" w:customStyle="1" w:styleId="090D2671EE154B26A257939EDF62EB7F">
    <w:name w:val="090D2671EE154B26A257939EDF62EB7F"/>
    <w:rsid w:val="006C4A14"/>
  </w:style>
  <w:style w:type="paragraph" w:customStyle="1" w:styleId="48698DF181944DC8BFF71C6D3CA393BA">
    <w:name w:val="48698DF181944DC8BFF71C6D3CA393BA"/>
    <w:rsid w:val="006C4A14"/>
  </w:style>
  <w:style w:type="paragraph" w:customStyle="1" w:styleId="EE9346F25DF24826B1BE4A413F095F5F">
    <w:name w:val="EE9346F25DF24826B1BE4A413F095F5F"/>
    <w:rsid w:val="006C4A14"/>
  </w:style>
  <w:style w:type="paragraph" w:customStyle="1" w:styleId="14513475EF9F43328C277A28AA425DE4">
    <w:name w:val="14513475EF9F43328C277A28AA425DE4"/>
    <w:rsid w:val="006C4A14"/>
  </w:style>
  <w:style w:type="paragraph" w:customStyle="1" w:styleId="A8E3031BA99A426681FE53B19616E67B">
    <w:name w:val="A8E3031BA99A426681FE53B19616E67B"/>
    <w:rsid w:val="006C4A14"/>
  </w:style>
  <w:style w:type="paragraph" w:customStyle="1" w:styleId="4E64A4E07B154EB29E978E20B98418A9">
    <w:name w:val="4E64A4E07B154EB29E978E20B98418A9"/>
    <w:rsid w:val="006C4A14"/>
  </w:style>
  <w:style w:type="paragraph" w:customStyle="1" w:styleId="8F141CE21CA446AD8D7F8DF7D1BBAA2F">
    <w:name w:val="8F141CE21CA446AD8D7F8DF7D1BBAA2F"/>
    <w:rsid w:val="006C4A14"/>
  </w:style>
  <w:style w:type="paragraph" w:customStyle="1" w:styleId="F877EC370A36464AAE893E58CC549B24">
    <w:name w:val="F877EC370A36464AAE893E58CC549B24"/>
    <w:rsid w:val="006C4A14"/>
  </w:style>
  <w:style w:type="paragraph" w:customStyle="1" w:styleId="5E7B4C4A73AB46F79EEE196F1297E8BB">
    <w:name w:val="5E7B4C4A73AB46F79EEE196F1297E8BB"/>
    <w:rsid w:val="005F51E4"/>
  </w:style>
  <w:style w:type="paragraph" w:customStyle="1" w:styleId="2C9A0FB4773E45959AD50C6326DB7A3D">
    <w:name w:val="2C9A0FB4773E45959AD50C6326DB7A3D"/>
    <w:rsid w:val="006C4A14"/>
  </w:style>
  <w:style w:type="paragraph" w:customStyle="1" w:styleId="E771E98691F744B9B99375C2A0E46E71">
    <w:name w:val="E771E98691F744B9B99375C2A0E46E71"/>
    <w:rsid w:val="006C4A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valdoctemplate>
  <currentmonth>feb</currentmonth>
  <currentdate>7</currentdate>
  <currentyear>2010</currentyear>
  <fileno>xxxxx</fileno>
  <fname>first name</fname>
  <mname>middle name</mname>
  <lname>last name</lname>
  <ofname>other first name</ofname>
  <omname>other middle name</omname>
  <olname>other last name</olname>
  <birthdate>birth date</birthdate>
  <birthmonth>birth month</birthmonth>
  <birthyear>birth year</birthyear>
  <birthcountry>birth country</birthcountry>
  <evalpurpose>purpose of evaluation</evalpurpose>
  <credential_1_documents> credential 1 Document(place holder)</credential_1_documents>
  <credential_1_program>credential 1 program</credential_1_program>
  <credential_1_country>credential 1 country</credential_1_country>
  <credential_1_institution>credential 1 institution</credential_1_institution>
  <credential_1_recognition>credential 1 recognition</credential_1_recognition>
  <credential_1_us>credential 1 us recommendation</credential_1_us>
  <credential_1_grade>credential 1 grade scale</credential_1_grade>
  <credential_2_documents>credential 2 Docuemnt(place holder)</credential_2_documents>
  <credential_2_program>credential 2 program</credential_2_program>
  <credential_2_country>credential 2 country</credential_2_country>
  <credential_2_institution>credential 2 institution</credential_2_institution>
  <credential_2_recognition>credential 2 recognition</credential_2_recognition>
  <credential_2_us>credential 2 us recommendation</credential_2_us>
  <credential_2_grade>credential 2 grade scale</credential_2_grade>
  <credential_3_documents>credential 3 Docuemnt(place holder)</credential_3_documents>
  <credential_3_program>credential 3 program</credential_3_program>
  <credential_3_country>credential 3 country</credential_3_country>
  <credential_3_institution>credential 3 institution</credential_3_institution>
  <credential_3_recognition>credential 3 recognition</credential_3_recognition>
  <credential_3_us>credential 3 us recommendation</credential_3_us>
  <credential_3_grade>credential 3 grade scale</credential_3_grade>
  <credential_4_documents>credential 4 Docuemnt(place holder)</credential_4_documents>
  <credential_4_program>credential 4 program</credential_4_program>
  <credential_4_country>credential 4 country</credential_4_country>
  <credential_4_institution>credential 4 institution</credential_4_institution>
  <credential_4_recognition>credential 4 recognition</credential_4_recognition>
  <credential_4_us>credential 4 us recommendation</credential_4_us>
  <credential_4_grade>credential 4 grade scale</credential_4_grade>
  <credential_5_documents>credential 5 Docuemnt(place holder)</credential_5_documents>
  <credential_5_program>credential 5 program</credential_5_program>
  <credential_5_country>credential 5 country</credential_5_country>
  <credential_5_institution>credential 5 institution</credential_5_institution>
  <credential_5_recognition>credential 5 recognition</credential_5_recognition>
  <credential_5_us>credential 5 us recommendation</credential_5_us>
  <credential_5_grade>credential 5 grade scale</credential_5_grade>
</evaldoctemplate>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138D6583-E365-4C05-B599-AFF8A175A1D4}">
  <ds:schemaRefs/>
</ds:datastoreItem>
</file>

<file path=customXml/itemProps2.xml><?xml version="1.0" encoding="utf-8"?>
<ds:datastoreItem xmlns:ds="http://schemas.openxmlformats.org/officeDocument/2006/customXml" ds:itemID="{273D90E3-4681-4EB5-A2DE-0770C919D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Template5.docx</Template>
  <TotalTime>1</TotalTime>
  <Pages>4</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SDR Educational Consultants</vt:lpstr>
    </vt:vector>
  </TitlesOfParts>
  <Company>SDR Educational Consultants</Company>
  <LinksUpToDate>false</LinksUpToDate>
  <CharactersWithSpaces>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SDR Educational Consultants</dc:title>
  <dc:subject>Evaluation/Judy Lee/Quan/Meszlenyi2-99</dc:subject>
  <dc:creator>Om</dc:creator>
  <cp:lastModifiedBy>Om</cp:lastModifiedBy>
  <cp:revision>2</cp:revision>
  <cp:lastPrinted>2009-08-13T06:08:00Z</cp:lastPrinted>
  <dcterms:created xsi:type="dcterms:W3CDTF">2011-02-03T18:12:00Z</dcterms:created>
  <dcterms:modified xsi:type="dcterms:W3CDTF">2011-02-03T18:12:00Z</dcterms:modified>
</cp:coreProperties>
</file>